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56A2C" w14:textId="02D02D8D" w:rsidR="005B3974" w:rsidRPr="00A07E67" w:rsidRDefault="005B3974" w:rsidP="00F563AE">
      <w:pPr>
        <w:pStyle w:val="Title"/>
        <w:spacing w:before="400"/>
        <w:rPr>
          <w:rStyle w:val="Emphasis"/>
          <w:color w:val="808080" w:themeColor="background1" w:themeShade="80"/>
          <w:sz w:val="72"/>
        </w:rPr>
      </w:pPr>
      <w:r w:rsidRPr="00A07E67">
        <w:rPr>
          <w:rStyle w:val="Emphasis"/>
          <w:color w:val="808080" w:themeColor="background1" w:themeShade="80"/>
          <w:sz w:val="72"/>
        </w:rPr>
        <w:t xml:space="preserve">1 </w:t>
      </w:r>
      <w:r w:rsidRPr="00A07E67">
        <w:rPr>
          <w:rStyle w:val="Emphasis"/>
          <w:color w:val="808080" w:themeColor="background1" w:themeShade="80"/>
          <w:sz w:val="72"/>
        </w:rPr>
        <w:t>Cover Page</w:t>
      </w:r>
      <w:r w:rsidRPr="00A07E67">
        <w:rPr>
          <w:rStyle w:val="Emphasis"/>
          <w:color w:val="808080" w:themeColor="background1" w:themeShade="80"/>
          <w:sz w:val="72"/>
        </w:rPr>
        <w:t xml:space="preserve"> </w:t>
      </w:r>
    </w:p>
    <w:p w14:paraId="643611D6" w14:textId="752BA27C" w:rsidR="002E626B" w:rsidRPr="00ED3D67" w:rsidRDefault="00A07E67" w:rsidP="00224640">
      <w:pPr>
        <w:pStyle w:val="Title"/>
        <w:rPr>
          <w:rStyle w:val="Emphasis"/>
          <w:sz w:val="72"/>
          <w:szCs w:val="48"/>
        </w:rPr>
      </w:pPr>
      <w:r>
        <w:rPr>
          <w:rStyle w:val="Emphasis"/>
          <w:sz w:val="72"/>
          <w:szCs w:val="48"/>
        </w:rPr>
        <w:br/>
      </w:r>
      <w:r w:rsidR="005B3974" w:rsidRPr="00ED3D67">
        <w:rPr>
          <w:rStyle w:val="Emphasis"/>
          <w:sz w:val="72"/>
          <w:szCs w:val="48"/>
        </w:rPr>
        <w:t>COVID-19 Spread</w:t>
      </w:r>
    </w:p>
    <w:p w14:paraId="1EED5959" w14:textId="028ECF0C" w:rsidR="002966CF" w:rsidRPr="002966CF" w:rsidRDefault="002966CF" w:rsidP="002966CF">
      <w:r>
        <w:rPr>
          <w:noProof/>
        </w:rPr>
        <w:drawing>
          <wp:inline distT="0" distB="0" distL="0" distR="0" wp14:anchorId="705E059F" wp14:editId="6E499504">
            <wp:extent cx="3019646" cy="1668793"/>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34394" cy="1676943"/>
                    </a:xfrm>
                    <a:prstGeom prst="rect">
                      <a:avLst/>
                    </a:prstGeom>
                    <a:noFill/>
                    <a:ln>
                      <a:noFill/>
                    </a:ln>
                  </pic:spPr>
                </pic:pic>
              </a:graphicData>
            </a:graphic>
          </wp:inline>
        </w:drawing>
      </w:r>
      <w:r w:rsidR="003C46D5">
        <w:rPr>
          <w:rStyle w:val="FootnoteReference"/>
        </w:rPr>
        <w:footnoteReference w:id="1"/>
      </w:r>
    </w:p>
    <w:p w14:paraId="4736E219" w14:textId="51D36328" w:rsidR="005B3974" w:rsidRDefault="005B3974" w:rsidP="00224640">
      <w:pPr>
        <w:pStyle w:val="CoverHead1"/>
        <w:pBdr>
          <w:bottom w:val="single" w:sz="6" w:space="1" w:color="auto"/>
        </w:pBdr>
        <w:rPr>
          <w:rStyle w:val="Emphasis"/>
          <w:sz w:val="40"/>
          <w:szCs w:val="28"/>
        </w:rPr>
      </w:pPr>
      <w:r w:rsidRPr="005B3974">
        <w:rPr>
          <w:rStyle w:val="Emphasis"/>
          <w:sz w:val="40"/>
          <w:szCs w:val="28"/>
        </w:rPr>
        <w:t>Global statistics of infection and mortality over the last</w:t>
      </w:r>
      <w:r w:rsidR="00ED3D67">
        <w:rPr>
          <w:rStyle w:val="Emphasis"/>
          <w:sz w:val="40"/>
          <w:szCs w:val="28"/>
        </w:rPr>
        <w:br/>
      </w:r>
    </w:p>
    <w:p w14:paraId="71DD49AE" w14:textId="39C4E79A" w:rsidR="00C31B26" w:rsidRPr="00ED3D67" w:rsidRDefault="00042811" w:rsidP="00224640">
      <w:pPr>
        <w:pStyle w:val="CoverHead1"/>
        <w:rPr>
          <w:sz w:val="24"/>
          <w:szCs w:val="20"/>
        </w:rPr>
      </w:pPr>
      <w:sdt>
        <w:sdtPr>
          <w:rPr>
            <w:sz w:val="24"/>
            <w:szCs w:val="20"/>
          </w:rPr>
          <w:id w:val="-30888360"/>
          <w:placeholder>
            <w:docPart w:val="9DA5E6346DA6494B8F8E271DC9DD1F50"/>
          </w:placeholder>
          <w:temporary/>
          <w:showingPlcHdr/>
          <w15:appearance w15:val="hidden"/>
        </w:sdtPr>
        <w:sdtEndPr/>
        <w:sdtContent>
          <w:r w:rsidR="00224640" w:rsidRPr="00ED3D67">
            <w:rPr>
              <w:sz w:val="24"/>
              <w:szCs w:val="20"/>
            </w:rPr>
            <w:t>Student:</w:t>
          </w:r>
        </w:sdtContent>
      </w:sdt>
    </w:p>
    <w:p w14:paraId="51608CCC" w14:textId="453FB15A" w:rsidR="00C31B26" w:rsidRPr="00ED3D67" w:rsidRDefault="00392FB1" w:rsidP="00224640">
      <w:pPr>
        <w:pStyle w:val="CoverHead2"/>
        <w:rPr>
          <w:sz w:val="32"/>
          <w:szCs w:val="32"/>
          <w:lang w:val="en-GB"/>
        </w:rPr>
      </w:pPr>
      <w:r w:rsidRPr="00ED3D67">
        <w:rPr>
          <w:sz w:val="32"/>
          <w:szCs w:val="32"/>
          <w:lang w:val="en-GB"/>
        </w:rPr>
        <w:t>Rohit Bhingare</w:t>
      </w:r>
    </w:p>
    <w:p w14:paraId="0006603B" w14:textId="77777777" w:rsidR="00224640" w:rsidRPr="00ED3D67" w:rsidRDefault="00042811" w:rsidP="00224640">
      <w:pPr>
        <w:pStyle w:val="CoverHead1"/>
        <w:rPr>
          <w:sz w:val="24"/>
          <w:szCs w:val="20"/>
          <w:lang w:val="en-GB"/>
        </w:rPr>
      </w:pPr>
      <w:sdt>
        <w:sdtPr>
          <w:rPr>
            <w:sz w:val="24"/>
            <w:szCs w:val="20"/>
          </w:rPr>
          <w:id w:val="-978144679"/>
          <w:placeholder>
            <w:docPart w:val="BF7A6DE70FD4434290FEE8C77BC4C3DA"/>
          </w:placeholder>
          <w:temporary/>
          <w:showingPlcHdr/>
          <w15:appearance w15:val="hidden"/>
        </w:sdtPr>
        <w:sdtEndPr/>
        <w:sdtContent>
          <w:r w:rsidR="00224640" w:rsidRPr="00ED3D67">
            <w:rPr>
              <w:sz w:val="24"/>
              <w:szCs w:val="20"/>
            </w:rPr>
            <w:t>Teacher:</w:t>
          </w:r>
        </w:sdtContent>
      </w:sdt>
    </w:p>
    <w:p w14:paraId="0FA65D0D" w14:textId="53A35D2F" w:rsidR="00EB6826" w:rsidRPr="00ED3D67" w:rsidRDefault="00392FB1" w:rsidP="006C67DE">
      <w:pPr>
        <w:pStyle w:val="CoverHead2"/>
        <w:rPr>
          <w:sz w:val="32"/>
          <w:szCs w:val="32"/>
          <w:lang w:val="en-GB"/>
        </w:rPr>
      </w:pPr>
      <w:r w:rsidRPr="00ED3D67">
        <w:rPr>
          <w:sz w:val="32"/>
          <w:szCs w:val="32"/>
          <w:lang w:val="en-GB"/>
        </w:rPr>
        <w:t>Alex Aklson</w:t>
      </w:r>
    </w:p>
    <w:p w14:paraId="7C4C763D" w14:textId="77777777" w:rsidR="00224640" w:rsidRPr="00ED3D67" w:rsidRDefault="00042811" w:rsidP="00224640">
      <w:pPr>
        <w:pStyle w:val="CoverHead1"/>
        <w:rPr>
          <w:sz w:val="24"/>
          <w:szCs w:val="20"/>
        </w:rPr>
      </w:pPr>
      <w:sdt>
        <w:sdtPr>
          <w:rPr>
            <w:sz w:val="24"/>
            <w:szCs w:val="20"/>
          </w:rPr>
          <w:id w:val="-1976748250"/>
          <w:placeholder>
            <w:docPart w:val="4BF6C164A223462E99514D0C514B2069"/>
          </w:placeholder>
          <w:temporary/>
          <w:showingPlcHdr/>
          <w15:appearance w15:val="hidden"/>
        </w:sdtPr>
        <w:sdtEndPr/>
        <w:sdtContent>
          <w:r w:rsidR="00224640" w:rsidRPr="00ED3D67">
            <w:rPr>
              <w:sz w:val="24"/>
              <w:szCs w:val="20"/>
            </w:rPr>
            <w:t>Course:</w:t>
          </w:r>
        </w:sdtContent>
      </w:sdt>
    </w:p>
    <w:p w14:paraId="1C610AB3" w14:textId="65DC4927" w:rsidR="00EB6826" w:rsidRPr="00ED3D67" w:rsidRDefault="00042811" w:rsidP="00224640">
      <w:pPr>
        <w:pStyle w:val="CoverHead2"/>
        <w:rPr>
          <w:sz w:val="32"/>
          <w:szCs w:val="32"/>
        </w:rPr>
      </w:pPr>
      <w:sdt>
        <w:sdtPr>
          <w:rPr>
            <w:sz w:val="32"/>
            <w:szCs w:val="32"/>
          </w:rPr>
          <w:alias w:val="Title"/>
          <w:tag w:val=""/>
          <w:id w:val="-1762127408"/>
          <w:placeholder>
            <w:docPart w:val="B67DCFAE0CA6493C9DB984832324186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392FB1" w:rsidRPr="00ED3D67">
            <w:rPr>
              <w:sz w:val="32"/>
              <w:szCs w:val="32"/>
            </w:rPr>
            <w:t>IBM Data Science Professional Certificate</w:t>
          </w:r>
          <w:r w:rsidR="005B3974" w:rsidRPr="00ED3D67">
            <w:rPr>
              <w:sz w:val="32"/>
              <w:szCs w:val="32"/>
            </w:rPr>
            <w:t xml:space="preserve"> - </w:t>
          </w:r>
          <w:r w:rsidR="00392FB1" w:rsidRPr="00ED3D67">
            <w:rPr>
              <w:sz w:val="32"/>
              <w:szCs w:val="32"/>
            </w:rPr>
            <w:t>Data Science Capstone</w:t>
          </w:r>
        </w:sdtContent>
      </w:sdt>
    </w:p>
    <w:p w14:paraId="1486A5F9" w14:textId="23593454" w:rsidR="00EC7EB3" w:rsidRPr="0021525E" w:rsidRDefault="00EB6826" w:rsidP="00EC7EB3">
      <w:pPr>
        <w:pStyle w:val="Heading1"/>
      </w:pPr>
      <w:r w:rsidRPr="000040C5">
        <w:br w:type="page"/>
      </w:r>
      <w:bookmarkStart w:id="0" w:name="_Toc35895509"/>
      <w:r w:rsidR="00392FB1" w:rsidRPr="00A07E67">
        <w:rPr>
          <w:rStyle w:val="Emphasis"/>
          <w:color w:val="808080" w:themeColor="background1" w:themeShade="80"/>
        </w:rPr>
        <w:lastRenderedPageBreak/>
        <w:t>2 Table of Contents</w:t>
      </w:r>
      <w:bookmarkEnd w:id="0"/>
    </w:p>
    <w:tbl>
      <w:tblPr>
        <w:tblW w:w="5000" w:type="pct"/>
        <w:tblCellMar>
          <w:left w:w="0" w:type="dxa"/>
          <w:right w:w="0" w:type="dxa"/>
        </w:tblCellMar>
        <w:tblLook w:val="0600" w:firstRow="0" w:lastRow="0" w:firstColumn="0" w:lastColumn="0" w:noHBand="1" w:noVBand="1"/>
      </w:tblPr>
      <w:tblGrid>
        <w:gridCol w:w="8460"/>
        <w:gridCol w:w="116"/>
        <w:gridCol w:w="830"/>
      </w:tblGrid>
      <w:tr w:rsidR="00B71E3C" w:rsidRPr="000040C5" w14:paraId="47E12B18" w14:textId="77777777" w:rsidTr="0098733A">
        <w:trPr>
          <w:trHeight w:val="6746"/>
        </w:trPr>
        <w:tc>
          <w:tcPr>
            <w:tcW w:w="4195" w:type="dxa"/>
          </w:tcPr>
          <w:sdt>
            <w:sdtPr>
              <w:rPr>
                <w:rFonts w:asciiTheme="minorHAnsi" w:eastAsiaTheme="minorHAnsi" w:hAnsiTheme="minorHAnsi" w:cstheme="minorBidi"/>
                <w:color w:val="808080" w:themeColor="background1" w:themeShade="80"/>
                <w:sz w:val="26"/>
                <w:szCs w:val="26"/>
              </w:rPr>
              <w:id w:val="1797335996"/>
              <w:docPartObj>
                <w:docPartGallery w:val="Table of Contents"/>
                <w:docPartUnique/>
              </w:docPartObj>
            </w:sdtPr>
            <w:sdtEndPr>
              <w:rPr>
                <w:b/>
                <w:bCs/>
                <w:noProof/>
              </w:rPr>
            </w:sdtEndPr>
            <w:sdtContent>
              <w:p w14:paraId="411E95AC" w14:textId="0D55D012" w:rsidR="00392FB1" w:rsidRDefault="005B3974" w:rsidP="00392FB1">
                <w:pPr>
                  <w:pStyle w:val="TOCHeading"/>
                </w:pPr>
                <w:r>
                  <w:rPr>
                    <w:rFonts w:asciiTheme="minorHAnsi" w:eastAsiaTheme="minorHAnsi" w:hAnsiTheme="minorHAnsi" w:cstheme="minorBidi"/>
                    <w:color w:val="808080" w:themeColor="background1" w:themeShade="80"/>
                    <w:sz w:val="26"/>
                    <w:szCs w:val="26"/>
                  </w:rPr>
                  <w:t>1</w:t>
                </w:r>
                <w:r>
                  <w:rPr>
                    <w:color w:val="808080" w:themeColor="background1" w:themeShade="80"/>
                    <w:sz w:val="26"/>
                    <w:szCs w:val="26"/>
                  </w:rPr>
                  <w:t xml:space="preserve"> Cover Page</w:t>
                </w:r>
              </w:p>
              <w:p w14:paraId="790C8D68" w14:textId="6B965077" w:rsidR="007A3942" w:rsidRDefault="00392FB1">
                <w:pPr>
                  <w:pStyle w:val="TOC1"/>
                  <w:tabs>
                    <w:tab w:val="right" w:leader="dot" w:pos="9396"/>
                  </w:tabs>
                  <w:rPr>
                    <w:rFonts w:eastAsiaTheme="minorEastAsia"/>
                    <w:noProof/>
                    <w:color w:val="auto"/>
                    <w:sz w:val="22"/>
                    <w:szCs w:val="22"/>
                    <w:lang w:val="en-GB" w:eastAsia="en-GB"/>
                  </w:rPr>
                </w:pPr>
                <w:r>
                  <w:fldChar w:fldCharType="begin"/>
                </w:r>
                <w:r>
                  <w:instrText xml:space="preserve"> TOC \o "1-3" \h \z \u </w:instrText>
                </w:r>
                <w:r>
                  <w:fldChar w:fldCharType="separate"/>
                </w:r>
                <w:hyperlink w:anchor="_Toc35895509" w:history="1">
                  <w:r w:rsidR="007A3942" w:rsidRPr="005251C3">
                    <w:rPr>
                      <w:rStyle w:val="Hyperlink"/>
                      <w:iCs/>
                      <w:noProof/>
                      <w:color w:val="63130E" w:themeColor="hyperlink" w:themeShade="80"/>
                    </w:rPr>
                    <w:t>2 Table of Contents</w:t>
                  </w:r>
                  <w:r w:rsidR="007A3942">
                    <w:rPr>
                      <w:noProof/>
                      <w:webHidden/>
                    </w:rPr>
                    <w:tab/>
                  </w:r>
                  <w:r w:rsidR="007A3942">
                    <w:rPr>
                      <w:noProof/>
                      <w:webHidden/>
                    </w:rPr>
                    <w:fldChar w:fldCharType="begin"/>
                  </w:r>
                  <w:r w:rsidR="007A3942">
                    <w:rPr>
                      <w:noProof/>
                      <w:webHidden/>
                    </w:rPr>
                    <w:instrText xml:space="preserve"> PAGEREF _Toc35895509 \h </w:instrText>
                  </w:r>
                  <w:r w:rsidR="007A3942">
                    <w:rPr>
                      <w:noProof/>
                      <w:webHidden/>
                    </w:rPr>
                  </w:r>
                  <w:r w:rsidR="007A3942">
                    <w:rPr>
                      <w:noProof/>
                      <w:webHidden/>
                    </w:rPr>
                    <w:fldChar w:fldCharType="separate"/>
                  </w:r>
                  <w:r w:rsidR="007A3942">
                    <w:rPr>
                      <w:noProof/>
                      <w:webHidden/>
                    </w:rPr>
                    <w:t>2</w:t>
                  </w:r>
                  <w:r w:rsidR="007A3942">
                    <w:rPr>
                      <w:noProof/>
                      <w:webHidden/>
                    </w:rPr>
                    <w:fldChar w:fldCharType="end"/>
                  </w:r>
                </w:hyperlink>
              </w:p>
              <w:p w14:paraId="7199B954" w14:textId="4BDD768D" w:rsidR="007A3942" w:rsidRDefault="007A3942">
                <w:pPr>
                  <w:pStyle w:val="TOC1"/>
                  <w:tabs>
                    <w:tab w:val="right" w:leader="dot" w:pos="9396"/>
                  </w:tabs>
                  <w:rPr>
                    <w:rFonts w:eastAsiaTheme="minorEastAsia"/>
                    <w:noProof/>
                    <w:color w:val="auto"/>
                    <w:sz w:val="22"/>
                    <w:szCs w:val="22"/>
                    <w:lang w:val="en-GB" w:eastAsia="en-GB"/>
                  </w:rPr>
                </w:pPr>
                <w:hyperlink w:anchor="_Toc35895510" w:history="1">
                  <w:r w:rsidRPr="005251C3">
                    <w:rPr>
                      <w:rStyle w:val="Hyperlink"/>
                      <w:noProof/>
                    </w:rPr>
                    <w:t>3 Executive Summary</w:t>
                  </w:r>
                  <w:r>
                    <w:rPr>
                      <w:noProof/>
                      <w:webHidden/>
                    </w:rPr>
                    <w:tab/>
                  </w:r>
                  <w:r>
                    <w:rPr>
                      <w:noProof/>
                      <w:webHidden/>
                    </w:rPr>
                    <w:fldChar w:fldCharType="begin"/>
                  </w:r>
                  <w:r>
                    <w:rPr>
                      <w:noProof/>
                      <w:webHidden/>
                    </w:rPr>
                    <w:instrText xml:space="preserve"> PAGEREF _Toc35895510 \h </w:instrText>
                  </w:r>
                  <w:r>
                    <w:rPr>
                      <w:noProof/>
                      <w:webHidden/>
                    </w:rPr>
                  </w:r>
                  <w:r>
                    <w:rPr>
                      <w:noProof/>
                      <w:webHidden/>
                    </w:rPr>
                    <w:fldChar w:fldCharType="separate"/>
                  </w:r>
                  <w:r>
                    <w:rPr>
                      <w:noProof/>
                      <w:webHidden/>
                    </w:rPr>
                    <w:t>3</w:t>
                  </w:r>
                  <w:r>
                    <w:rPr>
                      <w:noProof/>
                      <w:webHidden/>
                    </w:rPr>
                    <w:fldChar w:fldCharType="end"/>
                  </w:r>
                </w:hyperlink>
              </w:p>
              <w:p w14:paraId="3167B0BF" w14:textId="2039DC56" w:rsidR="007A3942" w:rsidRDefault="007A3942">
                <w:pPr>
                  <w:pStyle w:val="TOC2"/>
                  <w:tabs>
                    <w:tab w:val="right" w:leader="dot" w:pos="9396"/>
                  </w:tabs>
                  <w:rPr>
                    <w:rFonts w:eastAsiaTheme="minorEastAsia"/>
                    <w:noProof/>
                    <w:color w:val="auto"/>
                    <w:sz w:val="22"/>
                    <w:szCs w:val="22"/>
                    <w:lang w:val="en-GB" w:eastAsia="en-GB"/>
                  </w:rPr>
                </w:pPr>
                <w:hyperlink w:anchor="_Toc35895511" w:history="1">
                  <w:r w:rsidRPr="005251C3">
                    <w:rPr>
                      <w:rStyle w:val="Hyperlink"/>
                      <w:noProof/>
                    </w:rPr>
                    <w:t>Background</w:t>
                  </w:r>
                  <w:r>
                    <w:rPr>
                      <w:noProof/>
                      <w:webHidden/>
                    </w:rPr>
                    <w:tab/>
                  </w:r>
                  <w:r>
                    <w:rPr>
                      <w:noProof/>
                      <w:webHidden/>
                    </w:rPr>
                    <w:fldChar w:fldCharType="begin"/>
                  </w:r>
                  <w:r>
                    <w:rPr>
                      <w:noProof/>
                      <w:webHidden/>
                    </w:rPr>
                    <w:instrText xml:space="preserve"> PAGEREF _Toc35895511 \h </w:instrText>
                  </w:r>
                  <w:r>
                    <w:rPr>
                      <w:noProof/>
                      <w:webHidden/>
                    </w:rPr>
                  </w:r>
                  <w:r>
                    <w:rPr>
                      <w:noProof/>
                      <w:webHidden/>
                    </w:rPr>
                    <w:fldChar w:fldCharType="separate"/>
                  </w:r>
                  <w:r>
                    <w:rPr>
                      <w:noProof/>
                      <w:webHidden/>
                    </w:rPr>
                    <w:t>3</w:t>
                  </w:r>
                  <w:r>
                    <w:rPr>
                      <w:noProof/>
                      <w:webHidden/>
                    </w:rPr>
                    <w:fldChar w:fldCharType="end"/>
                  </w:r>
                </w:hyperlink>
              </w:p>
              <w:p w14:paraId="71F45225" w14:textId="77013BC8" w:rsidR="007A3942" w:rsidRDefault="007A3942">
                <w:pPr>
                  <w:pStyle w:val="TOC2"/>
                  <w:tabs>
                    <w:tab w:val="right" w:leader="dot" w:pos="9396"/>
                  </w:tabs>
                  <w:rPr>
                    <w:rFonts w:eastAsiaTheme="minorEastAsia"/>
                    <w:noProof/>
                    <w:color w:val="auto"/>
                    <w:sz w:val="22"/>
                    <w:szCs w:val="22"/>
                    <w:lang w:val="en-GB" w:eastAsia="en-GB"/>
                  </w:rPr>
                </w:pPr>
                <w:hyperlink w:anchor="_Toc35895512" w:history="1">
                  <w:r w:rsidRPr="005251C3">
                    <w:rPr>
                      <w:rStyle w:val="Hyperlink"/>
                      <w:noProof/>
                    </w:rPr>
                    <w:t>Description of the problem</w:t>
                  </w:r>
                  <w:r>
                    <w:rPr>
                      <w:noProof/>
                      <w:webHidden/>
                    </w:rPr>
                    <w:tab/>
                  </w:r>
                  <w:r>
                    <w:rPr>
                      <w:noProof/>
                      <w:webHidden/>
                    </w:rPr>
                    <w:fldChar w:fldCharType="begin"/>
                  </w:r>
                  <w:r>
                    <w:rPr>
                      <w:noProof/>
                      <w:webHidden/>
                    </w:rPr>
                    <w:instrText xml:space="preserve"> PAGEREF _Toc35895512 \h </w:instrText>
                  </w:r>
                  <w:r>
                    <w:rPr>
                      <w:noProof/>
                      <w:webHidden/>
                    </w:rPr>
                  </w:r>
                  <w:r>
                    <w:rPr>
                      <w:noProof/>
                      <w:webHidden/>
                    </w:rPr>
                    <w:fldChar w:fldCharType="separate"/>
                  </w:r>
                  <w:r>
                    <w:rPr>
                      <w:noProof/>
                      <w:webHidden/>
                    </w:rPr>
                    <w:t>3</w:t>
                  </w:r>
                  <w:r>
                    <w:rPr>
                      <w:noProof/>
                      <w:webHidden/>
                    </w:rPr>
                    <w:fldChar w:fldCharType="end"/>
                  </w:r>
                </w:hyperlink>
              </w:p>
              <w:p w14:paraId="45004F93" w14:textId="63C9113D" w:rsidR="007A3942" w:rsidRDefault="007A3942">
                <w:pPr>
                  <w:pStyle w:val="TOC1"/>
                  <w:tabs>
                    <w:tab w:val="right" w:leader="dot" w:pos="9396"/>
                  </w:tabs>
                  <w:rPr>
                    <w:rFonts w:eastAsiaTheme="minorEastAsia"/>
                    <w:noProof/>
                    <w:color w:val="auto"/>
                    <w:sz w:val="22"/>
                    <w:szCs w:val="22"/>
                    <w:lang w:val="en-GB" w:eastAsia="en-GB"/>
                  </w:rPr>
                </w:pPr>
                <w:hyperlink w:anchor="_Toc35895513" w:history="1">
                  <w:r w:rsidRPr="005251C3">
                    <w:rPr>
                      <w:rStyle w:val="Hyperlink"/>
                      <w:noProof/>
                    </w:rPr>
                    <w:t>4 Introduction of Data</w:t>
                  </w:r>
                  <w:r>
                    <w:rPr>
                      <w:noProof/>
                      <w:webHidden/>
                    </w:rPr>
                    <w:tab/>
                  </w:r>
                  <w:r>
                    <w:rPr>
                      <w:noProof/>
                      <w:webHidden/>
                    </w:rPr>
                    <w:fldChar w:fldCharType="begin"/>
                  </w:r>
                  <w:r>
                    <w:rPr>
                      <w:noProof/>
                      <w:webHidden/>
                    </w:rPr>
                    <w:instrText xml:space="preserve"> PAGEREF _Toc35895513 \h </w:instrText>
                  </w:r>
                  <w:r>
                    <w:rPr>
                      <w:noProof/>
                      <w:webHidden/>
                    </w:rPr>
                  </w:r>
                  <w:r>
                    <w:rPr>
                      <w:noProof/>
                      <w:webHidden/>
                    </w:rPr>
                    <w:fldChar w:fldCharType="separate"/>
                  </w:r>
                  <w:r>
                    <w:rPr>
                      <w:noProof/>
                      <w:webHidden/>
                    </w:rPr>
                    <w:t>4</w:t>
                  </w:r>
                  <w:r>
                    <w:rPr>
                      <w:noProof/>
                      <w:webHidden/>
                    </w:rPr>
                    <w:fldChar w:fldCharType="end"/>
                  </w:r>
                </w:hyperlink>
              </w:p>
              <w:p w14:paraId="37F9973D" w14:textId="64ACEC8E" w:rsidR="007A3942" w:rsidRDefault="007A3942">
                <w:pPr>
                  <w:pStyle w:val="TOC2"/>
                  <w:tabs>
                    <w:tab w:val="right" w:leader="dot" w:pos="9396"/>
                  </w:tabs>
                  <w:rPr>
                    <w:rFonts w:eastAsiaTheme="minorEastAsia"/>
                    <w:noProof/>
                    <w:color w:val="auto"/>
                    <w:sz w:val="22"/>
                    <w:szCs w:val="22"/>
                    <w:lang w:val="en-GB" w:eastAsia="en-GB"/>
                  </w:rPr>
                </w:pPr>
                <w:hyperlink w:anchor="_Toc35895514" w:history="1">
                  <w:r w:rsidRPr="005251C3">
                    <w:rPr>
                      <w:rStyle w:val="Hyperlink"/>
                      <w:noProof/>
                    </w:rPr>
                    <w:t>List of datasets used</w:t>
                  </w:r>
                  <w:r>
                    <w:rPr>
                      <w:noProof/>
                      <w:webHidden/>
                    </w:rPr>
                    <w:tab/>
                  </w:r>
                  <w:r>
                    <w:rPr>
                      <w:noProof/>
                      <w:webHidden/>
                    </w:rPr>
                    <w:fldChar w:fldCharType="begin"/>
                  </w:r>
                  <w:r>
                    <w:rPr>
                      <w:noProof/>
                      <w:webHidden/>
                    </w:rPr>
                    <w:instrText xml:space="preserve"> PAGEREF _Toc35895514 \h </w:instrText>
                  </w:r>
                  <w:r>
                    <w:rPr>
                      <w:noProof/>
                      <w:webHidden/>
                    </w:rPr>
                  </w:r>
                  <w:r>
                    <w:rPr>
                      <w:noProof/>
                      <w:webHidden/>
                    </w:rPr>
                    <w:fldChar w:fldCharType="separate"/>
                  </w:r>
                  <w:r>
                    <w:rPr>
                      <w:noProof/>
                      <w:webHidden/>
                    </w:rPr>
                    <w:t>4</w:t>
                  </w:r>
                  <w:r>
                    <w:rPr>
                      <w:noProof/>
                      <w:webHidden/>
                    </w:rPr>
                    <w:fldChar w:fldCharType="end"/>
                  </w:r>
                </w:hyperlink>
              </w:p>
              <w:p w14:paraId="7D2BDB05" w14:textId="4F6FDBFD" w:rsidR="007A3942" w:rsidRDefault="007A3942">
                <w:pPr>
                  <w:pStyle w:val="TOC2"/>
                  <w:tabs>
                    <w:tab w:val="right" w:leader="dot" w:pos="9396"/>
                  </w:tabs>
                  <w:rPr>
                    <w:rFonts w:eastAsiaTheme="minorEastAsia"/>
                    <w:noProof/>
                    <w:color w:val="auto"/>
                    <w:sz w:val="22"/>
                    <w:szCs w:val="22"/>
                    <w:lang w:val="en-GB" w:eastAsia="en-GB"/>
                  </w:rPr>
                </w:pPr>
                <w:hyperlink w:anchor="_Toc35895515" w:history="1">
                  <w:r w:rsidRPr="005251C3">
                    <w:rPr>
                      <w:rStyle w:val="Hyperlink"/>
                      <w:noProof/>
                    </w:rPr>
                    <w:t>Scope of analysis</w:t>
                  </w:r>
                  <w:r>
                    <w:rPr>
                      <w:noProof/>
                      <w:webHidden/>
                    </w:rPr>
                    <w:tab/>
                  </w:r>
                  <w:r>
                    <w:rPr>
                      <w:noProof/>
                      <w:webHidden/>
                    </w:rPr>
                    <w:fldChar w:fldCharType="begin"/>
                  </w:r>
                  <w:r>
                    <w:rPr>
                      <w:noProof/>
                      <w:webHidden/>
                    </w:rPr>
                    <w:instrText xml:space="preserve"> PAGEREF _Toc35895515 \h </w:instrText>
                  </w:r>
                  <w:r>
                    <w:rPr>
                      <w:noProof/>
                      <w:webHidden/>
                    </w:rPr>
                  </w:r>
                  <w:r>
                    <w:rPr>
                      <w:noProof/>
                      <w:webHidden/>
                    </w:rPr>
                    <w:fldChar w:fldCharType="separate"/>
                  </w:r>
                  <w:r>
                    <w:rPr>
                      <w:noProof/>
                      <w:webHidden/>
                    </w:rPr>
                    <w:t>4</w:t>
                  </w:r>
                  <w:r>
                    <w:rPr>
                      <w:noProof/>
                      <w:webHidden/>
                    </w:rPr>
                    <w:fldChar w:fldCharType="end"/>
                  </w:r>
                </w:hyperlink>
              </w:p>
              <w:p w14:paraId="167E432F" w14:textId="2F4A3562" w:rsidR="007A3942" w:rsidRDefault="007A3942">
                <w:pPr>
                  <w:pStyle w:val="TOC1"/>
                  <w:tabs>
                    <w:tab w:val="right" w:leader="dot" w:pos="9396"/>
                  </w:tabs>
                  <w:rPr>
                    <w:rFonts w:eastAsiaTheme="minorEastAsia"/>
                    <w:noProof/>
                    <w:color w:val="auto"/>
                    <w:sz w:val="22"/>
                    <w:szCs w:val="22"/>
                    <w:lang w:val="en-GB" w:eastAsia="en-GB"/>
                  </w:rPr>
                </w:pPr>
                <w:hyperlink w:anchor="_Toc35895516" w:history="1">
                  <w:r w:rsidRPr="005251C3">
                    <w:rPr>
                      <w:rStyle w:val="Hyperlink"/>
                      <w:noProof/>
                    </w:rPr>
                    <w:t>5 Methodology</w:t>
                  </w:r>
                  <w:r>
                    <w:rPr>
                      <w:noProof/>
                      <w:webHidden/>
                    </w:rPr>
                    <w:tab/>
                  </w:r>
                  <w:r>
                    <w:rPr>
                      <w:noProof/>
                      <w:webHidden/>
                    </w:rPr>
                    <w:fldChar w:fldCharType="begin"/>
                  </w:r>
                  <w:r>
                    <w:rPr>
                      <w:noProof/>
                      <w:webHidden/>
                    </w:rPr>
                    <w:instrText xml:space="preserve"> PAGEREF _Toc35895516 \h </w:instrText>
                  </w:r>
                  <w:r>
                    <w:rPr>
                      <w:noProof/>
                      <w:webHidden/>
                    </w:rPr>
                  </w:r>
                  <w:r>
                    <w:rPr>
                      <w:noProof/>
                      <w:webHidden/>
                    </w:rPr>
                    <w:fldChar w:fldCharType="separate"/>
                  </w:r>
                  <w:r>
                    <w:rPr>
                      <w:noProof/>
                      <w:webHidden/>
                    </w:rPr>
                    <w:t>5</w:t>
                  </w:r>
                  <w:r>
                    <w:rPr>
                      <w:noProof/>
                      <w:webHidden/>
                    </w:rPr>
                    <w:fldChar w:fldCharType="end"/>
                  </w:r>
                </w:hyperlink>
              </w:p>
              <w:p w14:paraId="04E41900" w14:textId="65486E0B" w:rsidR="007A3942" w:rsidRDefault="007A3942">
                <w:pPr>
                  <w:pStyle w:val="TOC2"/>
                  <w:tabs>
                    <w:tab w:val="right" w:leader="dot" w:pos="9396"/>
                  </w:tabs>
                  <w:rPr>
                    <w:rFonts w:eastAsiaTheme="minorEastAsia"/>
                    <w:noProof/>
                    <w:color w:val="auto"/>
                    <w:sz w:val="22"/>
                    <w:szCs w:val="22"/>
                    <w:lang w:val="en-GB" w:eastAsia="en-GB"/>
                  </w:rPr>
                </w:pPr>
                <w:hyperlink w:anchor="_Toc35895517" w:history="1">
                  <w:r w:rsidRPr="005251C3">
                    <w:rPr>
                      <w:rStyle w:val="Hyperlink"/>
                      <w:noProof/>
                    </w:rPr>
                    <w:t>Use of Foursquare API</w:t>
                  </w:r>
                  <w:r>
                    <w:rPr>
                      <w:noProof/>
                      <w:webHidden/>
                    </w:rPr>
                    <w:tab/>
                  </w:r>
                  <w:r>
                    <w:rPr>
                      <w:noProof/>
                      <w:webHidden/>
                    </w:rPr>
                    <w:fldChar w:fldCharType="begin"/>
                  </w:r>
                  <w:r>
                    <w:rPr>
                      <w:noProof/>
                      <w:webHidden/>
                    </w:rPr>
                    <w:instrText xml:space="preserve"> PAGEREF _Toc35895517 \h </w:instrText>
                  </w:r>
                  <w:r>
                    <w:rPr>
                      <w:noProof/>
                      <w:webHidden/>
                    </w:rPr>
                  </w:r>
                  <w:r>
                    <w:rPr>
                      <w:noProof/>
                      <w:webHidden/>
                    </w:rPr>
                    <w:fldChar w:fldCharType="separate"/>
                  </w:r>
                  <w:r>
                    <w:rPr>
                      <w:noProof/>
                      <w:webHidden/>
                    </w:rPr>
                    <w:t>5</w:t>
                  </w:r>
                  <w:r>
                    <w:rPr>
                      <w:noProof/>
                      <w:webHidden/>
                    </w:rPr>
                    <w:fldChar w:fldCharType="end"/>
                  </w:r>
                </w:hyperlink>
              </w:p>
              <w:p w14:paraId="3D9FCDF2" w14:textId="138E8538" w:rsidR="007A3942" w:rsidRDefault="007A3942">
                <w:pPr>
                  <w:pStyle w:val="TOC1"/>
                  <w:tabs>
                    <w:tab w:val="right" w:leader="dot" w:pos="9396"/>
                  </w:tabs>
                  <w:rPr>
                    <w:rFonts w:eastAsiaTheme="minorEastAsia"/>
                    <w:noProof/>
                    <w:color w:val="auto"/>
                    <w:sz w:val="22"/>
                    <w:szCs w:val="22"/>
                    <w:lang w:val="en-GB" w:eastAsia="en-GB"/>
                  </w:rPr>
                </w:pPr>
                <w:hyperlink w:anchor="_Toc35895518" w:history="1">
                  <w:r w:rsidRPr="005251C3">
                    <w:rPr>
                      <w:rStyle w:val="Hyperlink"/>
                      <w:iCs/>
                      <w:noProof/>
                      <w:color w:val="63130E" w:themeColor="hyperlink" w:themeShade="80"/>
                    </w:rPr>
                    <w:t>6 Results</w:t>
                  </w:r>
                  <w:r>
                    <w:rPr>
                      <w:noProof/>
                      <w:webHidden/>
                    </w:rPr>
                    <w:tab/>
                  </w:r>
                  <w:r>
                    <w:rPr>
                      <w:noProof/>
                      <w:webHidden/>
                    </w:rPr>
                    <w:fldChar w:fldCharType="begin"/>
                  </w:r>
                  <w:r>
                    <w:rPr>
                      <w:noProof/>
                      <w:webHidden/>
                    </w:rPr>
                    <w:instrText xml:space="preserve"> PAGEREF _Toc35895518 \h </w:instrText>
                  </w:r>
                  <w:r>
                    <w:rPr>
                      <w:noProof/>
                      <w:webHidden/>
                    </w:rPr>
                  </w:r>
                  <w:r>
                    <w:rPr>
                      <w:noProof/>
                      <w:webHidden/>
                    </w:rPr>
                    <w:fldChar w:fldCharType="separate"/>
                  </w:r>
                  <w:r>
                    <w:rPr>
                      <w:noProof/>
                      <w:webHidden/>
                    </w:rPr>
                    <w:t>6</w:t>
                  </w:r>
                  <w:r>
                    <w:rPr>
                      <w:noProof/>
                      <w:webHidden/>
                    </w:rPr>
                    <w:fldChar w:fldCharType="end"/>
                  </w:r>
                </w:hyperlink>
              </w:p>
              <w:p w14:paraId="36AC988D" w14:textId="1111F238" w:rsidR="007A3942" w:rsidRDefault="007A3942">
                <w:pPr>
                  <w:pStyle w:val="TOC1"/>
                  <w:tabs>
                    <w:tab w:val="right" w:leader="dot" w:pos="9396"/>
                  </w:tabs>
                  <w:rPr>
                    <w:rFonts w:eastAsiaTheme="minorEastAsia"/>
                    <w:noProof/>
                    <w:color w:val="auto"/>
                    <w:sz w:val="22"/>
                    <w:szCs w:val="22"/>
                    <w:lang w:val="en-GB" w:eastAsia="en-GB"/>
                  </w:rPr>
                </w:pPr>
                <w:hyperlink w:anchor="_Toc35895519" w:history="1">
                  <w:r w:rsidRPr="005251C3">
                    <w:rPr>
                      <w:rStyle w:val="Hyperlink"/>
                      <w:iCs/>
                      <w:noProof/>
                      <w:color w:val="63130E" w:themeColor="hyperlink" w:themeShade="80"/>
                    </w:rPr>
                    <w:t>7 Discussion</w:t>
                  </w:r>
                  <w:r>
                    <w:rPr>
                      <w:noProof/>
                      <w:webHidden/>
                    </w:rPr>
                    <w:tab/>
                  </w:r>
                  <w:r>
                    <w:rPr>
                      <w:noProof/>
                      <w:webHidden/>
                    </w:rPr>
                    <w:fldChar w:fldCharType="begin"/>
                  </w:r>
                  <w:r>
                    <w:rPr>
                      <w:noProof/>
                      <w:webHidden/>
                    </w:rPr>
                    <w:instrText xml:space="preserve"> PAGEREF _Toc35895519 \h </w:instrText>
                  </w:r>
                  <w:r>
                    <w:rPr>
                      <w:noProof/>
                      <w:webHidden/>
                    </w:rPr>
                  </w:r>
                  <w:r>
                    <w:rPr>
                      <w:noProof/>
                      <w:webHidden/>
                    </w:rPr>
                    <w:fldChar w:fldCharType="separate"/>
                  </w:r>
                  <w:r>
                    <w:rPr>
                      <w:noProof/>
                      <w:webHidden/>
                    </w:rPr>
                    <w:t>7</w:t>
                  </w:r>
                  <w:r>
                    <w:rPr>
                      <w:noProof/>
                      <w:webHidden/>
                    </w:rPr>
                    <w:fldChar w:fldCharType="end"/>
                  </w:r>
                </w:hyperlink>
              </w:p>
              <w:p w14:paraId="166538AF" w14:textId="36B27B6F" w:rsidR="007A3942" w:rsidRDefault="007A3942">
                <w:pPr>
                  <w:pStyle w:val="TOC1"/>
                  <w:tabs>
                    <w:tab w:val="right" w:leader="dot" w:pos="9396"/>
                  </w:tabs>
                  <w:rPr>
                    <w:rFonts w:eastAsiaTheme="minorEastAsia"/>
                    <w:noProof/>
                    <w:color w:val="auto"/>
                    <w:sz w:val="22"/>
                    <w:szCs w:val="22"/>
                    <w:lang w:val="en-GB" w:eastAsia="en-GB"/>
                  </w:rPr>
                </w:pPr>
                <w:hyperlink w:anchor="_Toc35895520" w:history="1">
                  <w:r w:rsidRPr="005251C3">
                    <w:rPr>
                      <w:rStyle w:val="Hyperlink"/>
                      <w:iCs/>
                      <w:noProof/>
                      <w:color w:val="63130E" w:themeColor="hyperlink" w:themeShade="80"/>
                    </w:rPr>
                    <w:t>8 Conclusion</w:t>
                  </w:r>
                  <w:r>
                    <w:rPr>
                      <w:noProof/>
                      <w:webHidden/>
                    </w:rPr>
                    <w:tab/>
                  </w:r>
                  <w:r>
                    <w:rPr>
                      <w:noProof/>
                      <w:webHidden/>
                    </w:rPr>
                    <w:fldChar w:fldCharType="begin"/>
                  </w:r>
                  <w:r>
                    <w:rPr>
                      <w:noProof/>
                      <w:webHidden/>
                    </w:rPr>
                    <w:instrText xml:space="preserve"> PAGEREF _Toc35895520 \h </w:instrText>
                  </w:r>
                  <w:r>
                    <w:rPr>
                      <w:noProof/>
                      <w:webHidden/>
                    </w:rPr>
                  </w:r>
                  <w:r>
                    <w:rPr>
                      <w:noProof/>
                      <w:webHidden/>
                    </w:rPr>
                    <w:fldChar w:fldCharType="separate"/>
                  </w:r>
                  <w:r>
                    <w:rPr>
                      <w:noProof/>
                      <w:webHidden/>
                    </w:rPr>
                    <w:t>8</w:t>
                  </w:r>
                  <w:r>
                    <w:rPr>
                      <w:noProof/>
                      <w:webHidden/>
                    </w:rPr>
                    <w:fldChar w:fldCharType="end"/>
                  </w:r>
                </w:hyperlink>
              </w:p>
              <w:p w14:paraId="220FFA82" w14:textId="443C54C9" w:rsidR="00392FB1" w:rsidRDefault="00392FB1" w:rsidP="00392FB1">
                <w:r>
                  <w:rPr>
                    <w:b/>
                    <w:bCs/>
                    <w:noProof/>
                  </w:rPr>
                  <w:fldChar w:fldCharType="end"/>
                </w:r>
              </w:p>
            </w:sdtContent>
          </w:sdt>
          <w:p w14:paraId="0BFF87D9" w14:textId="755A9259" w:rsidR="00233809" w:rsidRPr="000040C5" w:rsidRDefault="00233809" w:rsidP="00392FB1"/>
        </w:tc>
        <w:tc>
          <w:tcPr>
            <w:tcW w:w="567" w:type="dxa"/>
          </w:tcPr>
          <w:p w14:paraId="650B579D" w14:textId="77777777" w:rsidR="00B71E3C" w:rsidRPr="000040C5" w:rsidRDefault="00B71E3C" w:rsidP="0098733A"/>
        </w:tc>
        <w:tc>
          <w:tcPr>
            <w:tcW w:w="4195" w:type="dxa"/>
          </w:tcPr>
          <w:p w14:paraId="7BD8D144" w14:textId="1E440D3D" w:rsidR="00B71E3C" w:rsidRPr="000040C5" w:rsidRDefault="00B71E3C" w:rsidP="00392FB1"/>
        </w:tc>
      </w:tr>
    </w:tbl>
    <w:p w14:paraId="005C2780" w14:textId="77777777" w:rsidR="00392FB1" w:rsidRDefault="00392FB1" w:rsidP="00EC7EB3">
      <w:pPr>
        <w:pStyle w:val="Heading1"/>
      </w:pPr>
    </w:p>
    <w:p w14:paraId="19A937A3" w14:textId="77777777" w:rsidR="00392FB1" w:rsidRDefault="00392FB1">
      <w:pPr>
        <w:rPr>
          <w:rFonts w:asciiTheme="majorHAnsi" w:hAnsiTheme="majorHAnsi"/>
          <w:b/>
          <w:bCs/>
          <w:sz w:val="72"/>
          <w:szCs w:val="18"/>
        </w:rPr>
      </w:pPr>
      <w:r>
        <w:br w:type="page"/>
      </w:r>
    </w:p>
    <w:p w14:paraId="243F0845" w14:textId="6A6401E2" w:rsidR="00EC7EB3" w:rsidRPr="000040C5" w:rsidRDefault="00392FB1" w:rsidP="00EC7EB3">
      <w:pPr>
        <w:pStyle w:val="Heading1"/>
      </w:pPr>
      <w:bookmarkStart w:id="1" w:name="_Toc35895510"/>
      <w:r>
        <w:lastRenderedPageBreak/>
        <w:t>3 Executive Summary</w:t>
      </w:r>
      <w:bookmarkEnd w:id="1"/>
    </w:p>
    <w:p w14:paraId="212CFCA9" w14:textId="287DB5DF" w:rsidR="00EB6826" w:rsidRPr="000040C5" w:rsidRDefault="005B3974" w:rsidP="00B30030">
      <w:pPr>
        <w:pStyle w:val="Heading2"/>
      </w:pPr>
      <w:bookmarkStart w:id="2" w:name="_Toc35895511"/>
      <w:r>
        <w:t>Background</w:t>
      </w:r>
      <w:bookmarkEnd w:id="2"/>
    </w:p>
    <w:p w14:paraId="01F74B9C" w14:textId="6932DD7F" w:rsidR="005B3974" w:rsidRDefault="005B3974" w:rsidP="005B3974">
      <w:r>
        <w:t>Coronavirus disease (COVID-19) is an infectious disease caused by a new virus. The disease causes respiratory illness (like the flu) with symptoms such as a cough, fever, and in more severe cases, difficulty breathing. The new variant 2019-nCoV was first identified in Wuhan, the capital of China's Hubei province. People developed pneumonia without a clear cause and for which existing vaccines or treatments were not effective. The virus has shown evidence of human-to-human transmission</w:t>
      </w:r>
    </w:p>
    <w:p w14:paraId="2A394863" w14:textId="7ABAF2D7" w:rsidR="005B3974" w:rsidRPr="000040C5" w:rsidRDefault="005B3974" w:rsidP="005B3974">
      <w:pPr>
        <w:pStyle w:val="Heading2"/>
      </w:pPr>
      <w:bookmarkStart w:id="3" w:name="_Toc35895512"/>
      <w:r>
        <w:t>Description of the problem</w:t>
      </w:r>
      <w:bookmarkEnd w:id="3"/>
    </w:p>
    <w:p w14:paraId="7F859DE3" w14:textId="77777777" w:rsidR="00ED3D67" w:rsidRDefault="00ED3D67" w:rsidP="00ED3D67">
      <w:r w:rsidRPr="00F15662">
        <w:t>A new coronavirus designated 2019-nCoV was first identified in Wuhan, the capital of China's Hubei province</w:t>
      </w:r>
      <w:r>
        <w:t xml:space="preserve">. </w:t>
      </w:r>
      <w:r w:rsidRPr="00F15662">
        <w:t>People developed pneumonia without a clear cause and for which existing vaccines or treatments were not effective.</w:t>
      </w:r>
      <w:r>
        <w:t xml:space="preserve"> </w:t>
      </w:r>
      <w:r w:rsidRPr="00F15662">
        <w:t>The virus has shown evidence of human-to-human transmission</w:t>
      </w:r>
      <w:r>
        <w:t xml:space="preserve">. </w:t>
      </w:r>
      <w:r w:rsidRPr="00F15662">
        <w:t>Transmission rate (rate of infection) appeared to escalate in mid-January 2020</w:t>
      </w:r>
      <w:r>
        <w:t xml:space="preserve">. </w:t>
      </w:r>
      <w:r w:rsidRPr="00F15662">
        <w:t>As of 30 January 2020, approximately 8,243 cases have been confirmed</w:t>
      </w:r>
      <w:r>
        <w:t xml:space="preserve">. </w:t>
      </w:r>
    </w:p>
    <w:p w14:paraId="5DB9E243" w14:textId="62695F9B" w:rsidR="00ED3D67" w:rsidRDefault="00ED3D67" w:rsidP="00ED3D67">
      <w:r>
        <w:t>Transmission rate (rate of infection) appeared to escalate in January 2020</w:t>
      </w:r>
      <w:r>
        <w:t xml:space="preserve"> and a</w:t>
      </w:r>
      <w:r w:rsidR="0021525E">
        <w:t>s of 22</w:t>
      </w:r>
      <w:r w:rsidR="0021525E" w:rsidRPr="0021525E">
        <w:rPr>
          <w:vertAlign w:val="superscript"/>
        </w:rPr>
        <w:t>nd</w:t>
      </w:r>
      <w:r w:rsidR="0021525E">
        <w:t xml:space="preserve"> of March, c</w:t>
      </w:r>
      <w:r w:rsidR="0021525E" w:rsidRPr="0021525E">
        <w:t xml:space="preserve">ases of new coronavirus infections have been confirmed in more than </w:t>
      </w:r>
      <w:r w:rsidR="0021525E">
        <w:t xml:space="preserve">160 </w:t>
      </w:r>
      <w:r w:rsidR="0021525E" w:rsidRPr="0021525E">
        <w:t>countries or regions.</w:t>
      </w:r>
      <w:r w:rsidR="0021525E">
        <w:t xml:space="preserve"> Italy has over 50’000 individuals infected, while globally we have over 300’000 individuals infected. </w:t>
      </w:r>
      <w:r w:rsidR="0021525E" w:rsidRPr="0021525E">
        <w:t>There is now a risk of becoming infected with new coronavirus in almost all parts of the world</w:t>
      </w:r>
      <w:r w:rsidR="0021525E">
        <w:t>.</w:t>
      </w:r>
    </w:p>
    <w:p w14:paraId="621C54C8" w14:textId="2E21B217" w:rsidR="005B3974" w:rsidRPr="00E06D85" w:rsidRDefault="005B3974" w:rsidP="00EF68F9">
      <w:r>
        <w:br w:type="page"/>
      </w:r>
    </w:p>
    <w:p w14:paraId="2FF34D37" w14:textId="139FA71A" w:rsidR="00EC7EB3" w:rsidRPr="000040C5" w:rsidRDefault="00392FB1" w:rsidP="00EC7EB3">
      <w:pPr>
        <w:pStyle w:val="Heading1"/>
      </w:pPr>
      <w:bookmarkStart w:id="4" w:name="_Toc35895513"/>
      <w:r>
        <w:lastRenderedPageBreak/>
        <w:t xml:space="preserve">4 </w:t>
      </w:r>
      <w:r w:rsidRPr="00392FB1">
        <w:t>Introduc</w:t>
      </w:r>
      <w:r>
        <w:t>tion</w:t>
      </w:r>
      <w:r w:rsidR="0021525E">
        <w:t xml:space="preserve"> of Data</w:t>
      </w:r>
      <w:bookmarkEnd w:id="4"/>
    </w:p>
    <w:p w14:paraId="09ED2565" w14:textId="34BF294B" w:rsidR="003148D0" w:rsidRDefault="003148D0" w:rsidP="003148D0">
      <w:pPr>
        <w:pStyle w:val="Heading2"/>
      </w:pPr>
      <w:bookmarkStart w:id="5" w:name="_Toc35895514"/>
      <w:r>
        <w:t>List of datasets used</w:t>
      </w:r>
      <w:bookmarkEnd w:id="5"/>
    </w:p>
    <w:p w14:paraId="6991269A" w14:textId="77777777" w:rsidR="003148D0" w:rsidRDefault="0021525E" w:rsidP="005B3974">
      <w:pPr>
        <w:pStyle w:val="ListParagraph"/>
        <w:numPr>
          <w:ilvl w:val="0"/>
          <w:numId w:val="17"/>
        </w:numPr>
      </w:pPr>
      <w:r>
        <w:t xml:space="preserve">We use the </w:t>
      </w:r>
      <w:r w:rsidR="00F15662" w:rsidRPr="003148D0">
        <w:rPr>
          <w:b/>
          <w:bCs/>
        </w:rPr>
        <w:t>COVID-19 Complete Dataset</w:t>
      </w:r>
      <w:r w:rsidR="00F15662">
        <w:t xml:space="preserve"> from </w:t>
      </w:r>
      <w:r w:rsidR="00EF68F9">
        <w:t>Kaggle</w:t>
      </w:r>
      <w:r w:rsidR="00EF68F9">
        <w:rPr>
          <w:rStyle w:val="FootnoteReference"/>
        </w:rPr>
        <w:footnoteReference w:id="2"/>
      </w:r>
      <w:r w:rsidR="003148D0">
        <w:t xml:space="preserve">. This </w:t>
      </w:r>
      <w:r w:rsidR="005B3974">
        <w:t>file contains the cumulative count of confirmed, death and recovered cases of COVID-19 from different countries from 22nd January 2020.</w:t>
      </w:r>
      <w:r w:rsidR="00ED3D67">
        <w:t xml:space="preserve"> </w:t>
      </w:r>
    </w:p>
    <w:p w14:paraId="15904A37" w14:textId="6604B308" w:rsidR="003148D0" w:rsidRDefault="00ED3D67" w:rsidP="005B3974">
      <w:pPr>
        <w:pStyle w:val="ListParagraph"/>
        <w:numPr>
          <w:ilvl w:val="0"/>
          <w:numId w:val="17"/>
        </w:numPr>
      </w:pPr>
      <w:r>
        <w:t xml:space="preserve">We will also use the world’s good country index </w:t>
      </w:r>
      <w:r w:rsidR="003148D0">
        <w:t>ranking</w:t>
      </w:r>
      <w:r>
        <w:rPr>
          <w:rStyle w:val="FootnoteReference"/>
        </w:rPr>
        <w:footnoteReference w:id="3"/>
      </w:r>
    </w:p>
    <w:p w14:paraId="6EA41374" w14:textId="068F4614" w:rsidR="003148D0" w:rsidRDefault="003148D0" w:rsidP="005B3974">
      <w:pPr>
        <w:pStyle w:val="ListParagraph"/>
        <w:numPr>
          <w:ilvl w:val="0"/>
          <w:numId w:val="17"/>
        </w:numPr>
      </w:pPr>
      <w:r>
        <w:t xml:space="preserve">We will use the world </w:t>
      </w:r>
      <w:r w:rsidR="00ED3D67">
        <w:t>population</w:t>
      </w:r>
      <w:r>
        <w:t xml:space="preserve"> counts published by United Nations.</w:t>
      </w:r>
      <w:r w:rsidR="00ED3D67">
        <w:rPr>
          <w:rStyle w:val="FootnoteReference"/>
        </w:rPr>
        <w:footnoteReference w:id="4"/>
      </w:r>
    </w:p>
    <w:p w14:paraId="3BC261E8" w14:textId="650D9C4B" w:rsidR="005B3974" w:rsidRDefault="003148D0" w:rsidP="005B3974">
      <w:pPr>
        <w:pStyle w:val="ListParagraph"/>
        <w:numPr>
          <w:ilvl w:val="0"/>
          <w:numId w:val="17"/>
        </w:numPr>
      </w:pPr>
      <w:r>
        <w:t xml:space="preserve">Further, we will use the world </w:t>
      </w:r>
      <w:r w:rsidR="00ED3D67">
        <w:t>nominal GDP index</w:t>
      </w:r>
      <w:r w:rsidR="00ED3D67">
        <w:rPr>
          <w:rStyle w:val="FootnoteReference"/>
        </w:rPr>
        <w:footnoteReference w:id="5"/>
      </w:r>
      <w:r w:rsidR="00ED3D67">
        <w:t xml:space="preserve"> data</w:t>
      </w:r>
      <w:r>
        <w:t>.</w:t>
      </w:r>
    </w:p>
    <w:p w14:paraId="66DF1192" w14:textId="034EF004" w:rsidR="00D827A3" w:rsidRPr="00D827A3" w:rsidRDefault="00D827A3" w:rsidP="00D827A3">
      <w:pPr>
        <w:pStyle w:val="Heading2"/>
      </w:pPr>
      <w:bookmarkStart w:id="6" w:name="_Toc35895515"/>
      <w:r>
        <w:t>Scope of</w:t>
      </w:r>
      <w:r w:rsidRPr="00D827A3">
        <w:t xml:space="preserve"> analys</w:t>
      </w:r>
      <w:r>
        <w:t>is</w:t>
      </w:r>
      <w:bookmarkEnd w:id="6"/>
    </w:p>
    <w:p w14:paraId="7EB471E7" w14:textId="7CFC68DB" w:rsidR="00D827A3" w:rsidRDefault="00EF68F9" w:rsidP="00D827A3">
      <w:pPr>
        <w:pStyle w:val="ListParagraph"/>
        <w:numPr>
          <w:ilvl w:val="0"/>
          <w:numId w:val="16"/>
        </w:numPr>
        <w:rPr>
          <w:lang w:val="en-GB"/>
        </w:rPr>
      </w:pPr>
      <w:r w:rsidRPr="00D827A3">
        <w:rPr>
          <w:lang w:val="en-GB"/>
        </w:rPr>
        <w:t xml:space="preserve">Since the </w:t>
      </w:r>
      <w:r w:rsidR="003148D0">
        <w:rPr>
          <w:lang w:val="en-GB"/>
        </w:rPr>
        <w:t xml:space="preserve">Kaggle </w:t>
      </w:r>
      <w:r w:rsidRPr="00D827A3">
        <w:rPr>
          <w:lang w:val="en-GB"/>
        </w:rPr>
        <w:t xml:space="preserve">data is repeated as a time series for each country for the last 2 months, we will use </w:t>
      </w:r>
      <w:r w:rsidR="003148D0">
        <w:rPr>
          <w:lang w:val="en-GB"/>
        </w:rPr>
        <w:t xml:space="preserve">specific </w:t>
      </w:r>
      <w:r w:rsidRPr="00D827A3">
        <w:rPr>
          <w:lang w:val="en-GB"/>
        </w:rPr>
        <w:t>data points (</w:t>
      </w:r>
      <w:r w:rsidR="003148D0">
        <w:rPr>
          <w:lang w:val="en-GB"/>
        </w:rPr>
        <w:t>e.g. start of recording and last recorded date</w:t>
      </w:r>
      <w:r w:rsidRPr="00D827A3">
        <w:rPr>
          <w:lang w:val="en-GB"/>
        </w:rPr>
        <w:t xml:space="preserve">) to visualise the </w:t>
      </w:r>
      <w:r w:rsidR="003148D0">
        <w:rPr>
          <w:lang w:val="en-GB"/>
        </w:rPr>
        <w:t xml:space="preserve">rate of change in </w:t>
      </w:r>
      <w:r w:rsidRPr="00D827A3">
        <w:rPr>
          <w:lang w:val="en-GB"/>
        </w:rPr>
        <w:t xml:space="preserve">global outbreak at specific times. </w:t>
      </w:r>
    </w:p>
    <w:p w14:paraId="4538EC3E" w14:textId="2F8EF644" w:rsidR="00EF68F9" w:rsidRDefault="00D827A3" w:rsidP="00D827A3">
      <w:pPr>
        <w:pStyle w:val="ListParagraph"/>
        <w:numPr>
          <w:ilvl w:val="0"/>
          <w:numId w:val="16"/>
        </w:numPr>
        <w:rPr>
          <w:lang w:val="en-GB"/>
        </w:rPr>
      </w:pPr>
      <w:r>
        <w:rPr>
          <w:lang w:val="en-GB"/>
        </w:rPr>
        <w:t>W</w:t>
      </w:r>
      <w:r w:rsidR="00EF68F9" w:rsidRPr="00D827A3">
        <w:rPr>
          <w:lang w:val="en-GB"/>
        </w:rPr>
        <w:t xml:space="preserve">e will </w:t>
      </w:r>
      <w:r>
        <w:rPr>
          <w:lang w:val="en-GB"/>
        </w:rPr>
        <w:t>look into the outbreak on specific regions and try to explain whether there are specific areas of world where the spread is increasing faster/slower.</w:t>
      </w:r>
    </w:p>
    <w:p w14:paraId="118D4E8A" w14:textId="67375BCB" w:rsidR="006F544B" w:rsidRPr="00D827A3" w:rsidRDefault="00D827A3" w:rsidP="00B4286F">
      <w:pPr>
        <w:pStyle w:val="ListParagraph"/>
        <w:numPr>
          <w:ilvl w:val="0"/>
          <w:numId w:val="16"/>
        </w:numPr>
        <w:rPr>
          <w:rStyle w:val="Heading2Char"/>
          <w:rFonts w:asciiTheme="minorHAnsi" w:hAnsiTheme="minorHAnsi"/>
          <w:bCs w:val="0"/>
          <w:color w:val="808080" w:themeColor="background1" w:themeShade="80"/>
          <w:sz w:val="26"/>
          <w:szCs w:val="26"/>
          <w:lang w:val="en-GB"/>
        </w:rPr>
      </w:pPr>
      <w:r>
        <w:rPr>
          <w:lang w:val="en-GB"/>
        </w:rPr>
        <w:t>We will attempt to combine the COVID-19 spread with world’s good country index statistics, population as well as nominal GDP index to see whether we can explain some of the outbreaks against population/GDP of countries. For this part, we will attempt to use a machine learning model</w:t>
      </w:r>
      <w:r w:rsidR="00ED3D67">
        <w:rPr>
          <w:lang w:val="en-GB"/>
        </w:rPr>
        <w:t xml:space="preserve"> to see how these factors affect the outbreak spread rate</w:t>
      </w:r>
      <w:r w:rsidR="003148D0">
        <w:rPr>
          <w:lang w:val="en-GB"/>
        </w:rPr>
        <w:t xml:space="preserve"> and whether we can predict the rate of increase/decrease in the near future.</w:t>
      </w:r>
    </w:p>
    <w:p w14:paraId="1AACBDA8" w14:textId="77777777" w:rsidR="005B3974" w:rsidRDefault="005B3974">
      <w:pPr>
        <w:rPr>
          <w:rFonts w:asciiTheme="majorHAnsi" w:hAnsiTheme="majorHAnsi"/>
          <w:b/>
          <w:bCs/>
          <w:sz w:val="72"/>
          <w:szCs w:val="18"/>
        </w:rPr>
      </w:pPr>
      <w:r>
        <w:br w:type="page"/>
      </w:r>
    </w:p>
    <w:p w14:paraId="750ABFB3" w14:textId="677BFD2E" w:rsidR="00EC7EB3" w:rsidRPr="000040C5" w:rsidRDefault="00392FB1" w:rsidP="00EC7EB3">
      <w:pPr>
        <w:pStyle w:val="Heading1"/>
      </w:pPr>
      <w:bookmarkStart w:id="7" w:name="_Toc35895516"/>
      <w:r>
        <w:lastRenderedPageBreak/>
        <w:t>5 Methodology</w:t>
      </w:r>
      <w:bookmarkEnd w:id="7"/>
    </w:p>
    <w:p w14:paraId="33E58EB3" w14:textId="2B311F1D" w:rsidR="007D5A3F" w:rsidRPr="000040C5" w:rsidRDefault="00E06D85" w:rsidP="00E06D85">
      <w:r>
        <w:t>To be completed</w:t>
      </w:r>
    </w:p>
    <w:p w14:paraId="503D2562" w14:textId="77777777" w:rsidR="00E06D85" w:rsidRPr="000040C5" w:rsidRDefault="00E06D85" w:rsidP="00E06D85">
      <w:pPr>
        <w:pStyle w:val="Heading2"/>
      </w:pPr>
      <w:bookmarkStart w:id="8" w:name="_Toc35895517"/>
      <w:r>
        <w:t>Use of Foursquare API</w:t>
      </w:r>
      <w:bookmarkEnd w:id="8"/>
    </w:p>
    <w:p w14:paraId="54CFF079" w14:textId="643D46BC" w:rsidR="00E06D85" w:rsidRPr="000040C5" w:rsidRDefault="003251B8" w:rsidP="00E06D85">
      <w:r>
        <w:t>We</w:t>
      </w:r>
      <w:r w:rsidR="00E06D85" w:rsidRPr="005B3974">
        <w:t xml:space="preserve"> will use Foursquare location data to locate specific areas of infection spread on a global scale and highlight/</w:t>
      </w:r>
      <w:proofErr w:type="spellStart"/>
      <w:r w:rsidR="00E06D85" w:rsidRPr="005B3974">
        <w:t>colour</w:t>
      </w:r>
      <w:proofErr w:type="spellEnd"/>
      <w:r w:rsidR="00E06D85" w:rsidRPr="005B3974">
        <w:t xml:space="preserve"> code specific areas depending upon the spread as well as mortality rate. </w:t>
      </w:r>
      <w:r>
        <w:t xml:space="preserve">We </w:t>
      </w:r>
      <w:r w:rsidR="00E06D85" w:rsidRPr="005B3974">
        <w:t xml:space="preserve">will </w:t>
      </w:r>
      <w:r w:rsidR="00E06D85">
        <w:t>leverage the Folium mapping functionality in Python to display the terrains globally and show the spread of outbreak at specific data points.</w:t>
      </w:r>
    </w:p>
    <w:p w14:paraId="185C55A5" w14:textId="77777777" w:rsidR="00392FB1" w:rsidRDefault="00392FB1">
      <w:pPr>
        <w:rPr>
          <w:rStyle w:val="Emphasis"/>
          <w:rFonts w:asciiTheme="majorHAnsi" w:hAnsiTheme="majorHAnsi"/>
          <w:b/>
          <w:bCs/>
          <w:sz w:val="72"/>
          <w:szCs w:val="18"/>
        </w:rPr>
      </w:pPr>
      <w:r>
        <w:rPr>
          <w:rStyle w:val="Emphasis"/>
        </w:rPr>
        <w:br w:type="page"/>
      </w:r>
    </w:p>
    <w:p w14:paraId="08A0474A" w14:textId="0BC825BC" w:rsidR="00EC7EB3" w:rsidRPr="00A07E67" w:rsidRDefault="00392FB1" w:rsidP="00EC7EB3">
      <w:pPr>
        <w:pStyle w:val="Heading1"/>
      </w:pPr>
      <w:bookmarkStart w:id="9" w:name="_Toc35895518"/>
      <w:r w:rsidRPr="00A07E67">
        <w:rPr>
          <w:rStyle w:val="Emphasis"/>
          <w:color w:val="808080" w:themeColor="background1" w:themeShade="80"/>
        </w:rPr>
        <w:lastRenderedPageBreak/>
        <w:t>6 Results</w:t>
      </w:r>
      <w:bookmarkEnd w:id="9"/>
    </w:p>
    <w:tbl>
      <w:tblPr>
        <w:tblW w:w="5000" w:type="pct"/>
        <w:tblCellMar>
          <w:left w:w="0" w:type="dxa"/>
          <w:right w:w="0" w:type="dxa"/>
        </w:tblCellMar>
        <w:tblLook w:val="0620" w:firstRow="1" w:lastRow="0" w:firstColumn="0" w:lastColumn="0" w:noHBand="1" w:noVBand="1"/>
      </w:tblPr>
      <w:tblGrid>
        <w:gridCol w:w="4396"/>
        <w:gridCol w:w="5010"/>
      </w:tblGrid>
      <w:tr w:rsidR="0074607A" w:rsidRPr="000040C5" w14:paraId="47E3DAB6" w14:textId="77777777" w:rsidTr="00DF799F">
        <w:trPr>
          <w:trHeight w:val="6480"/>
        </w:trPr>
        <w:tc>
          <w:tcPr>
            <w:tcW w:w="4395" w:type="dxa"/>
          </w:tcPr>
          <w:p w14:paraId="10E35ABB" w14:textId="5ACA3111" w:rsidR="0074607A" w:rsidRPr="000040C5" w:rsidRDefault="00E06D85" w:rsidP="00E06D85">
            <w:r>
              <w:t>To be completed</w:t>
            </w:r>
          </w:p>
        </w:tc>
        <w:tc>
          <w:tcPr>
            <w:tcW w:w="5009" w:type="dxa"/>
            <w:tcMar>
              <w:left w:w="340" w:type="dxa"/>
            </w:tcMar>
          </w:tcPr>
          <w:p w14:paraId="7D1C75E5" w14:textId="05C1F949" w:rsidR="0074607A" w:rsidRPr="000040C5" w:rsidRDefault="0074607A" w:rsidP="00B4286F">
            <w:pPr>
              <w:spacing w:after="0"/>
            </w:pPr>
          </w:p>
        </w:tc>
      </w:tr>
    </w:tbl>
    <w:p w14:paraId="0B4A5029" w14:textId="1D1586A9" w:rsidR="00392FB1" w:rsidRDefault="00392FB1" w:rsidP="002868AC">
      <w:pPr>
        <w:rPr>
          <w:noProof/>
        </w:rPr>
      </w:pPr>
    </w:p>
    <w:p w14:paraId="5DDBCD72" w14:textId="77777777" w:rsidR="00392FB1" w:rsidRDefault="00392FB1">
      <w:pPr>
        <w:rPr>
          <w:noProof/>
        </w:rPr>
      </w:pPr>
      <w:r>
        <w:rPr>
          <w:noProof/>
        </w:rPr>
        <w:br w:type="page"/>
      </w:r>
    </w:p>
    <w:p w14:paraId="643A96A7" w14:textId="6189B0BE" w:rsidR="00392FB1" w:rsidRPr="00A07E67" w:rsidRDefault="00392FB1" w:rsidP="00392FB1">
      <w:pPr>
        <w:pStyle w:val="Heading1"/>
        <w:rPr>
          <w:rStyle w:val="Emphasis"/>
          <w:color w:val="808080" w:themeColor="background1" w:themeShade="80"/>
        </w:rPr>
      </w:pPr>
      <w:bookmarkStart w:id="10" w:name="_Toc35895519"/>
      <w:r w:rsidRPr="00A07E67">
        <w:rPr>
          <w:rStyle w:val="Emphasis"/>
          <w:color w:val="808080" w:themeColor="background1" w:themeShade="80"/>
        </w:rPr>
        <w:lastRenderedPageBreak/>
        <w:t>7 Discussion</w:t>
      </w:r>
      <w:bookmarkEnd w:id="10"/>
    </w:p>
    <w:p w14:paraId="5376DF1A" w14:textId="247FBA61" w:rsidR="00392FB1" w:rsidRDefault="00E06D85">
      <w:pPr>
        <w:rPr>
          <w:rStyle w:val="Emphasis"/>
          <w:rFonts w:asciiTheme="majorHAnsi" w:hAnsiTheme="majorHAnsi"/>
          <w:b/>
          <w:bCs/>
          <w:sz w:val="72"/>
          <w:szCs w:val="18"/>
        </w:rPr>
      </w:pPr>
      <w:r>
        <w:t>To be completed</w:t>
      </w:r>
    </w:p>
    <w:p w14:paraId="3F165486" w14:textId="77777777" w:rsidR="00E06D85" w:rsidRDefault="00E06D85">
      <w:pPr>
        <w:rPr>
          <w:rStyle w:val="Emphasis"/>
          <w:rFonts w:asciiTheme="majorHAnsi" w:hAnsiTheme="majorHAnsi"/>
          <w:b/>
          <w:bCs/>
          <w:color w:val="808080" w:themeColor="background1" w:themeShade="80"/>
          <w:sz w:val="72"/>
          <w:szCs w:val="18"/>
        </w:rPr>
      </w:pPr>
      <w:r>
        <w:rPr>
          <w:rStyle w:val="Emphasis"/>
          <w:color w:val="808080" w:themeColor="background1" w:themeShade="80"/>
        </w:rPr>
        <w:br w:type="page"/>
      </w:r>
    </w:p>
    <w:p w14:paraId="27708992" w14:textId="531DF394" w:rsidR="005B3974" w:rsidRPr="00A07E67" w:rsidRDefault="00392FB1" w:rsidP="00392FB1">
      <w:pPr>
        <w:pStyle w:val="Heading1"/>
        <w:rPr>
          <w:rStyle w:val="Emphasis"/>
          <w:color w:val="808080" w:themeColor="background1" w:themeShade="80"/>
        </w:rPr>
      </w:pPr>
      <w:bookmarkStart w:id="11" w:name="_Toc35895520"/>
      <w:r w:rsidRPr="00A07E67">
        <w:rPr>
          <w:rStyle w:val="Emphasis"/>
          <w:color w:val="808080" w:themeColor="background1" w:themeShade="80"/>
        </w:rPr>
        <w:lastRenderedPageBreak/>
        <w:t>8 Conclusion</w:t>
      </w:r>
      <w:bookmarkEnd w:id="11"/>
    </w:p>
    <w:p w14:paraId="722B01A9" w14:textId="46A5341C" w:rsidR="00E06D85" w:rsidRDefault="00E06D85">
      <w:r>
        <w:t>To be completed</w:t>
      </w:r>
    </w:p>
    <w:p w14:paraId="76985ABF" w14:textId="13D04AE3" w:rsidR="00392FB1" w:rsidRPr="000040C5" w:rsidRDefault="00392FB1" w:rsidP="00392FB1">
      <w:bookmarkStart w:id="12" w:name="_GoBack"/>
      <w:bookmarkEnd w:id="12"/>
    </w:p>
    <w:sectPr w:rsidR="00392FB1" w:rsidRPr="000040C5" w:rsidSect="00F563AE">
      <w:headerReference w:type="default" r:id="rId12"/>
      <w:footerReference w:type="default" r:id="rId13"/>
      <w:headerReference w:type="first" r:id="rId14"/>
      <w:pgSz w:w="12240" w:h="15840" w:code="1"/>
      <w:pgMar w:top="1417" w:right="1417" w:bottom="1134" w:left="1417"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1A137" w14:textId="77777777" w:rsidR="00042811" w:rsidRDefault="00042811" w:rsidP="008606AB">
      <w:r>
        <w:separator/>
      </w:r>
    </w:p>
  </w:endnote>
  <w:endnote w:type="continuationSeparator" w:id="0">
    <w:p w14:paraId="217395D6" w14:textId="77777777" w:rsidR="00042811" w:rsidRDefault="00042811"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EB423" w14:textId="2608CD12" w:rsidR="008D187A" w:rsidRPr="00E81B4B" w:rsidRDefault="00042811" w:rsidP="00E81B4B">
    <w:pPr>
      <w:pStyle w:val="Footer"/>
    </w:pPr>
    <w:sdt>
      <w:sdtPr>
        <w:alias w:val="Title"/>
        <w:tag w:val=""/>
        <w:id w:val="-1461030722"/>
        <w:placeholder>
          <w:docPart w:val="DAD24619EA484F80899CE6D2DCD3FD00"/>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392FB1">
          <w:t>IBM Data Science Professional Certificate - Data Science Capstone</w:t>
        </w:r>
      </w:sdtContent>
    </w:sdt>
    <w:r w:rsidR="00E81B4B" w:rsidRPr="00E81B4B">
      <w:t xml:space="preserve"> </w:t>
    </w:r>
    <w:r w:rsidR="004E39FD">
      <w:tab/>
    </w:r>
    <w:r w:rsidR="004E39FD">
      <w:tab/>
    </w:r>
    <w:sdt>
      <w:sdtPr>
        <w:id w:val="132878910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66C65244" wp14:editId="614EE3FA">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F3CDA11"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D359E1" w:rsidRPr="00AD010B">
          <w:rPr>
            <w:rStyle w:val="PageNumber"/>
            <w:highlight w:val="lightGray"/>
          </w:rPr>
          <w:t>1</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E11ED" w14:textId="77777777" w:rsidR="00042811" w:rsidRDefault="00042811" w:rsidP="008606AB">
      <w:r>
        <w:separator/>
      </w:r>
    </w:p>
  </w:footnote>
  <w:footnote w:type="continuationSeparator" w:id="0">
    <w:p w14:paraId="2B214A28" w14:textId="77777777" w:rsidR="00042811" w:rsidRDefault="00042811" w:rsidP="008606AB">
      <w:r>
        <w:continuationSeparator/>
      </w:r>
    </w:p>
  </w:footnote>
  <w:footnote w:id="1">
    <w:p w14:paraId="73EDFA0E" w14:textId="393D5FBE" w:rsidR="003C46D5" w:rsidRPr="003C46D5" w:rsidRDefault="003C46D5">
      <w:pPr>
        <w:pStyle w:val="FootnoteText"/>
        <w:rPr>
          <w:lang w:val="fr-CH"/>
        </w:rPr>
      </w:pPr>
      <w:r>
        <w:rPr>
          <w:rStyle w:val="FootnoteReference"/>
        </w:rPr>
        <w:footnoteRef/>
      </w:r>
      <w:r w:rsidRPr="003C46D5">
        <w:rPr>
          <w:lang w:val="fr-CH"/>
        </w:rPr>
        <w:t xml:space="preserve"> </w:t>
      </w:r>
      <w:r w:rsidRPr="003C46D5">
        <w:rPr>
          <w:lang w:val="fr-CH"/>
        </w:rPr>
        <w:t xml:space="preserve">Source – </w:t>
      </w:r>
      <w:r>
        <w:rPr>
          <w:lang w:val="fr-CH"/>
        </w:rPr>
        <w:t xml:space="preserve">CDC </w:t>
      </w:r>
      <w:hyperlink r:id="rId1" w:history="1">
        <w:r w:rsidRPr="009B77B7">
          <w:rPr>
            <w:rStyle w:val="Hyperlink"/>
            <w:lang w:val="fr-CH"/>
          </w:rPr>
          <w:t>https://www.cdc.gov/coronavirus/2019-ncov/index.html</w:t>
        </w:r>
      </w:hyperlink>
    </w:p>
  </w:footnote>
  <w:footnote w:id="2">
    <w:p w14:paraId="5092DC05" w14:textId="474ADA75" w:rsidR="00EF68F9" w:rsidRPr="00EF68F9" w:rsidRDefault="00EF68F9">
      <w:pPr>
        <w:pStyle w:val="FootnoteText"/>
        <w:rPr>
          <w:lang w:val="en-GB"/>
        </w:rPr>
      </w:pPr>
      <w:r>
        <w:rPr>
          <w:rStyle w:val="FootnoteReference"/>
        </w:rPr>
        <w:footnoteRef/>
      </w:r>
      <w:r>
        <w:t xml:space="preserve"> </w:t>
      </w:r>
      <w:r w:rsidR="00102D07" w:rsidRPr="00102D07">
        <w:t>https://www.bag.admin.ch/bag/en/home/krankheiten/ausbrueche-epidemien-pandemien/aktuelle-ausbrueche-epidemien/novel-cov.html</w:t>
      </w:r>
      <w:r>
        <w:t xml:space="preserve"> </w:t>
      </w:r>
      <w:r>
        <w:t xml:space="preserve">downloaded </w:t>
      </w:r>
      <w:r>
        <w:t xml:space="preserve">on </w:t>
      </w:r>
      <w:proofErr w:type="gramStart"/>
      <w:r w:rsidR="00102D07">
        <w:t>23.March</w:t>
      </w:r>
      <w:proofErr w:type="gramEnd"/>
      <w:r>
        <w:t>.2020 at 16:31.</w:t>
      </w:r>
    </w:p>
  </w:footnote>
  <w:footnote w:id="3">
    <w:p w14:paraId="5B61B0D3" w14:textId="090A58C6" w:rsidR="00ED3D67" w:rsidRPr="00102D07" w:rsidRDefault="00ED3D67">
      <w:pPr>
        <w:pStyle w:val="FootnoteText"/>
      </w:pPr>
      <w:r>
        <w:rPr>
          <w:rStyle w:val="FootnoteReference"/>
        </w:rPr>
        <w:footnoteRef/>
      </w:r>
      <w:r>
        <w:t xml:space="preserve"> </w:t>
      </w:r>
      <w:r w:rsidR="00102D07" w:rsidRPr="00102D07">
        <w:t>https://en.wikipedia.org/wiki/Good_Country_Index</w:t>
      </w:r>
    </w:p>
  </w:footnote>
  <w:footnote w:id="4">
    <w:p w14:paraId="7B42A9E9" w14:textId="78557600" w:rsidR="00ED3D67" w:rsidRPr="00ED3D67" w:rsidRDefault="00ED3D67">
      <w:pPr>
        <w:pStyle w:val="FootnoteText"/>
        <w:rPr>
          <w:lang w:val="en-GB"/>
        </w:rPr>
      </w:pPr>
      <w:r>
        <w:rPr>
          <w:rStyle w:val="FootnoteReference"/>
        </w:rPr>
        <w:footnoteRef/>
      </w:r>
      <w:r>
        <w:t xml:space="preserve"> </w:t>
      </w:r>
      <w:r w:rsidR="00102D07" w:rsidRPr="00102D07">
        <w:t>https://en.wikipedia.org/wiki/List_of_countries_by_population_(United_Nations)</w:t>
      </w:r>
    </w:p>
  </w:footnote>
  <w:footnote w:id="5">
    <w:p w14:paraId="3E6B4B10" w14:textId="2A681A99" w:rsidR="00ED3D67" w:rsidRPr="00ED3D67" w:rsidRDefault="00ED3D67">
      <w:pPr>
        <w:pStyle w:val="FootnoteText"/>
        <w:rPr>
          <w:lang w:val="en-GB"/>
        </w:rPr>
      </w:pPr>
      <w:r>
        <w:rPr>
          <w:rStyle w:val="FootnoteReference"/>
        </w:rPr>
        <w:footnoteRef/>
      </w:r>
      <w:r>
        <w:t xml:space="preserve"> </w:t>
      </w:r>
      <w:r w:rsidR="00102D07" w:rsidRPr="00102D07">
        <w:t>https://en.wikipedia.org/wiki/List_of_countries_by_GDP_(nominal)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686B7"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10C8F800" wp14:editId="08DECF60">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4539CA1F"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70521" w14:textId="77777777" w:rsidR="00FA2A95" w:rsidRDefault="00FA2A95">
    <w:pPr>
      <w:pStyle w:val="Header"/>
    </w:pPr>
    <w:r>
      <w:rPr>
        <w:noProof/>
      </w:rPr>
      <mc:AlternateContent>
        <mc:Choice Requires="wps">
          <w:drawing>
            <wp:anchor distT="0" distB="0" distL="114300" distR="114300" simplePos="0" relativeHeight="251661312" behindDoc="1" locked="0" layoutInCell="1" allowOverlap="1" wp14:anchorId="2A8CCF87" wp14:editId="7702427C">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58CD8629"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A60000D"/>
    <w:multiLevelType w:val="hybridMultilevel"/>
    <w:tmpl w:val="C9380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F2976"/>
    <w:multiLevelType w:val="hybridMultilevel"/>
    <w:tmpl w:val="A0D6B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223B07"/>
    <w:multiLevelType w:val="hybridMultilevel"/>
    <w:tmpl w:val="5FA6F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4F4BF6"/>
    <w:multiLevelType w:val="hybridMultilevel"/>
    <w:tmpl w:val="AB427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2A25F9"/>
    <w:multiLevelType w:val="hybridMultilevel"/>
    <w:tmpl w:val="0BDE8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BB6CF0"/>
    <w:multiLevelType w:val="multilevel"/>
    <w:tmpl w:val="1A48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6"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12"/>
  </w:num>
  <w:num w:numId="4">
    <w:abstractNumId w:val="14"/>
  </w:num>
  <w:num w:numId="5">
    <w:abstractNumId w:val="8"/>
  </w:num>
  <w:num w:numId="6">
    <w:abstractNumId w:val="9"/>
  </w:num>
  <w:num w:numId="7">
    <w:abstractNumId w:val="7"/>
  </w:num>
  <w:num w:numId="8">
    <w:abstractNumId w:val="13"/>
  </w:num>
  <w:num w:numId="9">
    <w:abstractNumId w:val="1"/>
  </w:num>
  <w:num w:numId="10">
    <w:abstractNumId w:val="15"/>
  </w:num>
  <w:num w:numId="11">
    <w:abstractNumId w:val="0"/>
  </w:num>
  <w:num w:numId="12">
    <w:abstractNumId w:val="6"/>
  </w:num>
  <w:num w:numId="13">
    <w:abstractNumId w:val="5"/>
  </w:num>
  <w:num w:numId="14">
    <w:abstractNumId w:val="11"/>
  </w:num>
  <w:num w:numId="15">
    <w:abstractNumId w:val="10"/>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B1"/>
    <w:rsid w:val="000040C5"/>
    <w:rsid w:val="0002791A"/>
    <w:rsid w:val="0003687F"/>
    <w:rsid w:val="00042811"/>
    <w:rsid w:val="000630AD"/>
    <w:rsid w:val="0009280B"/>
    <w:rsid w:val="00102D07"/>
    <w:rsid w:val="001307F2"/>
    <w:rsid w:val="00157987"/>
    <w:rsid w:val="00193A0B"/>
    <w:rsid w:val="0021525E"/>
    <w:rsid w:val="00224640"/>
    <w:rsid w:val="00233809"/>
    <w:rsid w:val="00240FC4"/>
    <w:rsid w:val="002521CA"/>
    <w:rsid w:val="002868AC"/>
    <w:rsid w:val="002966CF"/>
    <w:rsid w:val="002E626B"/>
    <w:rsid w:val="003022AB"/>
    <w:rsid w:val="0030312F"/>
    <w:rsid w:val="003148D0"/>
    <w:rsid w:val="003251B8"/>
    <w:rsid w:val="003515DC"/>
    <w:rsid w:val="00392FB1"/>
    <w:rsid w:val="003A7399"/>
    <w:rsid w:val="003C46D5"/>
    <w:rsid w:val="003D656E"/>
    <w:rsid w:val="0046798E"/>
    <w:rsid w:val="004A20D6"/>
    <w:rsid w:val="004A38EC"/>
    <w:rsid w:val="004D14EE"/>
    <w:rsid w:val="004D6E68"/>
    <w:rsid w:val="004E39FD"/>
    <w:rsid w:val="004F260A"/>
    <w:rsid w:val="0052261B"/>
    <w:rsid w:val="00524BAE"/>
    <w:rsid w:val="00563311"/>
    <w:rsid w:val="0058022C"/>
    <w:rsid w:val="005979D4"/>
    <w:rsid w:val="005B2E47"/>
    <w:rsid w:val="005B34DF"/>
    <w:rsid w:val="005B3974"/>
    <w:rsid w:val="005D7EFC"/>
    <w:rsid w:val="00615616"/>
    <w:rsid w:val="00654740"/>
    <w:rsid w:val="006639FA"/>
    <w:rsid w:val="00671403"/>
    <w:rsid w:val="00692F0D"/>
    <w:rsid w:val="006C08BD"/>
    <w:rsid w:val="006C67DE"/>
    <w:rsid w:val="006E1E2D"/>
    <w:rsid w:val="006F544B"/>
    <w:rsid w:val="00720DC0"/>
    <w:rsid w:val="0074607A"/>
    <w:rsid w:val="007A3942"/>
    <w:rsid w:val="007B04B0"/>
    <w:rsid w:val="007D5A3F"/>
    <w:rsid w:val="0080749A"/>
    <w:rsid w:val="008606AB"/>
    <w:rsid w:val="008A0D41"/>
    <w:rsid w:val="008D187A"/>
    <w:rsid w:val="008D25F7"/>
    <w:rsid w:val="008F1B7F"/>
    <w:rsid w:val="008F4289"/>
    <w:rsid w:val="00943598"/>
    <w:rsid w:val="00950B0F"/>
    <w:rsid w:val="0098733A"/>
    <w:rsid w:val="009A5E7C"/>
    <w:rsid w:val="009F6597"/>
    <w:rsid w:val="00A0684D"/>
    <w:rsid w:val="00A06E32"/>
    <w:rsid w:val="00A07E67"/>
    <w:rsid w:val="00A32524"/>
    <w:rsid w:val="00A777EF"/>
    <w:rsid w:val="00A91398"/>
    <w:rsid w:val="00AB45CE"/>
    <w:rsid w:val="00AB60FA"/>
    <w:rsid w:val="00AD010B"/>
    <w:rsid w:val="00B26DBD"/>
    <w:rsid w:val="00B30030"/>
    <w:rsid w:val="00B4286F"/>
    <w:rsid w:val="00B5279B"/>
    <w:rsid w:val="00B71E3C"/>
    <w:rsid w:val="00B726D8"/>
    <w:rsid w:val="00B81AAE"/>
    <w:rsid w:val="00B9660E"/>
    <w:rsid w:val="00BA15AE"/>
    <w:rsid w:val="00BB76A1"/>
    <w:rsid w:val="00C13772"/>
    <w:rsid w:val="00C16233"/>
    <w:rsid w:val="00C31B26"/>
    <w:rsid w:val="00C5543E"/>
    <w:rsid w:val="00C6208F"/>
    <w:rsid w:val="00C96E5D"/>
    <w:rsid w:val="00CC0EDB"/>
    <w:rsid w:val="00CD01D6"/>
    <w:rsid w:val="00D05B00"/>
    <w:rsid w:val="00D27F37"/>
    <w:rsid w:val="00D359E1"/>
    <w:rsid w:val="00D54778"/>
    <w:rsid w:val="00D6410D"/>
    <w:rsid w:val="00D8227D"/>
    <w:rsid w:val="00D827A3"/>
    <w:rsid w:val="00DE2209"/>
    <w:rsid w:val="00DF799F"/>
    <w:rsid w:val="00E06D85"/>
    <w:rsid w:val="00E20E57"/>
    <w:rsid w:val="00E25ADD"/>
    <w:rsid w:val="00E81B4B"/>
    <w:rsid w:val="00EB6826"/>
    <w:rsid w:val="00EC7EB3"/>
    <w:rsid w:val="00ED3D67"/>
    <w:rsid w:val="00ED7F81"/>
    <w:rsid w:val="00EF68F9"/>
    <w:rsid w:val="00F005BB"/>
    <w:rsid w:val="00F026F3"/>
    <w:rsid w:val="00F03E09"/>
    <w:rsid w:val="00F04116"/>
    <w:rsid w:val="00F04CC8"/>
    <w:rsid w:val="00F15662"/>
    <w:rsid w:val="00F45333"/>
    <w:rsid w:val="00F563AE"/>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10F5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TOCHeading">
    <w:name w:val="TOC Heading"/>
    <w:basedOn w:val="Heading1"/>
    <w:next w:val="Normal"/>
    <w:uiPriority w:val="39"/>
    <w:unhideWhenUsed/>
    <w:qFormat/>
    <w:rsid w:val="00392FB1"/>
    <w:pPr>
      <w:keepLines/>
      <w:spacing w:before="240" w:after="0" w:line="259" w:lineRule="auto"/>
      <w:outlineLvl w:val="9"/>
    </w:pPr>
    <w:rPr>
      <w:rFonts w:eastAsiaTheme="majorEastAsia" w:cstheme="majorBidi"/>
      <w:b w:val="0"/>
      <w:bCs w:val="0"/>
      <w:color w:val="2F5496" w:themeColor="accent1" w:themeShade="BF"/>
      <w:sz w:val="32"/>
      <w:szCs w:val="32"/>
    </w:rPr>
  </w:style>
  <w:style w:type="paragraph" w:styleId="TOC1">
    <w:name w:val="toc 1"/>
    <w:basedOn w:val="Normal"/>
    <w:next w:val="Normal"/>
    <w:autoRedefine/>
    <w:uiPriority w:val="39"/>
    <w:unhideWhenUsed/>
    <w:rsid w:val="00392FB1"/>
    <w:pPr>
      <w:spacing w:after="100"/>
    </w:pPr>
  </w:style>
  <w:style w:type="paragraph" w:styleId="TOC2">
    <w:name w:val="toc 2"/>
    <w:basedOn w:val="Normal"/>
    <w:next w:val="Normal"/>
    <w:autoRedefine/>
    <w:uiPriority w:val="39"/>
    <w:unhideWhenUsed/>
    <w:rsid w:val="00392FB1"/>
    <w:pPr>
      <w:spacing w:after="100"/>
      <w:ind w:left="260"/>
    </w:pPr>
  </w:style>
  <w:style w:type="character" w:styleId="Hyperlink">
    <w:name w:val="Hyperlink"/>
    <w:basedOn w:val="DefaultParagraphFont"/>
    <w:uiPriority w:val="99"/>
    <w:unhideWhenUsed/>
    <w:rsid w:val="00392FB1"/>
    <w:rPr>
      <w:color w:val="C6281D" w:themeColor="hyperlink"/>
      <w:u w:val="single"/>
    </w:rPr>
  </w:style>
  <w:style w:type="character" w:styleId="UnresolvedMention">
    <w:name w:val="Unresolved Mention"/>
    <w:basedOn w:val="DefaultParagraphFont"/>
    <w:uiPriority w:val="99"/>
    <w:semiHidden/>
    <w:unhideWhenUsed/>
    <w:rsid w:val="002966CF"/>
    <w:rPr>
      <w:color w:val="605E5C"/>
      <w:shd w:val="clear" w:color="auto" w:fill="E1DFDD"/>
    </w:rPr>
  </w:style>
  <w:style w:type="paragraph" w:styleId="FootnoteText">
    <w:name w:val="footnote text"/>
    <w:basedOn w:val="Normal"/>
    <w:link w:val="FootnoteTextChar"/>
    <w:uiPriority w:val="99"/>
    <w:semiHidden/>
    <w:unhideWhenUsed/>
    <w:rsid w:val="002966CF"/>
    <w:pPr>
      <w:spacing w:after="0"/>
    </w:pPr>
    <w:rPr>
      <w:sz w:val="20"/>
      <w:szCs w:val="20"/>
    </w:rPr>
  </w:style>
  <w:style w:type="character" w:customStyle="1" w:styleId="FootnoteTextChar">
    <w:name w:val="Footnote Text Char"/>
    <w:basedOn w:val="DefaultParagraphFont"/>
    <w:link w:val="FootnoteText"/>
    <w:uiPriority w:val="99"/>
    <w:semiHidden/>
    <w:rsid w:val="002966CF"/>
    <w:rPr>
      <w:sz w:val="20"/>
      <w:szCs w:val="20"/>
    </w:rPr>
  </w:style>
  <w:style w:type="character" w:styleId="FootnoteReference">
    <w:name w:val="footnote reference"/>
    <w:basedOn w:val="DefaultParagraphFont"/>
    <w:uiPriority w:val="99"/>
    <w:semiHidden/>
    <w:unhideWhenUsed/>
    <w:rsid w:val="002966CF"/>
    <w:rPr>
      <w:vertAlign w:val="superscript"/>
    </w:rPr>
  </w:style>
  <w:style w:type="paragraph" w:styleId="NormalWeb">
    <w:name w:val="Normal (Web)"/>
    <w:basedOn w:val="Normal"/>
    <w:uiPriority w:val="99"/>
    <w:semiHidden/>
    <w:unhideWhenUsed/>
    <w:rsid w:val="00F15662"/>
    <w:pPr>
      <w:spacing w:before="100" w:beforeAutospacing="1" w:after="100" w:afterAutospacing="1"/>
    </w:pPr>
    <w:rPr>
      <w:rFonts w:ascii="Times New Roman" w:eastAsia="Times New Roman" w:hAnsi="Times New Roman" w:cs="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0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cdc.gov/coronavirus/2019-ncov/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A5E6346DA6494B8F8E271DC9DD1F50"/>
        <w:category>
          <w:name w:val="General"/>
          <w:gallery w:val="placeholder"/>
        </w:category>
        <w:types>
          <w:type w:val="bbPlcHdr"/>
        </w:types>
        <w:behaviors>
          <w:behavior w:val="content"/>
        </w:behaviors>
        <w:guid w:val="{C13FB4D1-5579-4867-8472-2DC2955B1B5A}"/>
      </w:docPartPr>
      <w:docPartBody>
        <w:p w:rsidR="002466BA" w:rsidRDefault="0054484B">
          <w:pPr>
            <w:pStyle w:val="9DA5E6346DA6494B8F8E271DC9DD1F50"/>
          </w:pPr>
          <w:r w:rsidRPr="000040C5">
            <w:t>Student:</w:t>
          </w:r>
        </w:p>
      </w:docPartBody>
    </w:docPart>
    <w:docPart>
      <w:docPartPr>
        <w:name w:val="BF7A6DE70FD4434290FEE8C77BC4C3DA"/>
        <w:category>
          <w:name w:val="General"/>
          <w:gallery w:val="placeholder"/>
        </w:category>
        <w:types>
          <w:type w:val="bbPlcHdr"/>
        </w:types>
        <w:behaviors>
          <w:behavior w:val="content"/>
        </w:behaviors>
        <w:guid w:val="{212F1A05-F4F7-4768-8071-F563346C6A1A}"/>
      </w:docPartPr>
      <w:docPartBody>
        <w:p w:rsidR="002466BA" w:rsidRDefault="0054484B">
          <w:pPr>
            <w:pStyle w:val="BF7A6DE70FD4434290FEE8C77BC4C3DA"/>
          </w:pPr>
          <w:r w:rsidRPr="000040C5">
            <w:t>Teacher:</w:t>
          </w:r>
        </w:p>
      </w:docPartBody>
    </w:docPart>
    <w:docPart>
      <w:docPartPr>
        <w:name w:val="4BF6C164A223462E99514D0C514B2069"/>
        <w:category>
          <w:name w:val="General"/>
          <w:gallery w:val="placeholder"/>
        </w:category>
        <w:types>
          <w:type w:val="bbPlcHdr"/>
        </w:types>
        <w:behaviors>
          <w:behavior w:val="content"/>
        </w:behaviors>
        <w:guid w:val="{25596452-7254-49D5-BC90-20A2A47C2817}"/>
      </w:docPartPr>
      <w:docPartBody>
        <w:p w:rsidR="002466BA" w:rsidRDefault="0054484B">
          <w:pPr>
            <w:pStyle w:val="4BF6C164A223462E99514D0C514B2069"/>
          </w:pPr>
          <w:r w:rsidRPr="000040C5">
            <w:t>Course:</w:t>
          </w:r>
        </w:p>
      </w:docPartBody>
    </w:docPart>
    <w:docPart>
      <w:docPartPr>
        <w:name w:val="B67DCFAE0CA6493C9DB9848323241865"/>
        <w:category>
          <w:name w:val="General"/>
          <w:gallery w:val="placeholder"/>
        </w:category>
        <w:types>
          <w:type w:val="bbPlcHdr"/>
        </w:types>
        <w:behaviors>
          <w:behavior w:val="content"/>
        </w:behaviors>
        <w:guid w:val="{44A1425E-DFD6-45BC-B23E-88A0C4974E38}"/>
      </w:docPartPr>
      <w:docPartBody>
        <w:p w:rsidR="002466BA" w:rsidRDefault="0054484B">
          <w:pPr>
            <w:pStyle w:val="B67DCFAE0CA6493C9DB9848323241865"/>
          </w:pPr>
          <w:r w:rsidRPr="000040C5">
            <w:t>Course title</w:t>
          </w:r>
        </w:p>
      </w:docPartBody>
    </w:docPart>
    <w:docPart>
      <w:docPartPr>
        <w:name w:val="DAD24619EA484F80899CE6D2DCD3FD00"/>
        <w:category>
          <w:name w:val="General"/>
          <w:gallery w:val="placeholder"/>
        </w:category>
        <w:types>
          <w:type w:val="bbPlcHdr"/>
        </w:types>
        <w:behaviors>
          <w:behavior w:val="content"/>
        </w:behaviors>
        <w:guid w:val="{75C02B11-EA05-4744-8859-005CCB50DDE7}"/>
      </w:docPartPr>
      <w:docPartBody>
        <w:p w:rsidR="002466BA" w:rsidRDefault="0054484B">
          <w:pPr>
            <w:pStyle w:val="DAD24619EA484F80899CE6D2DCD3FD00"/>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05"/>
    <w:rsid w:val="002466BA"/>
    <w:rsid w:val="00376705"/>
    <w:rsid w:val="0054484B"/>
    <w:rsid w:val="007334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DB7E5234B2F44EDE9AEFA2FB9E4CD6C6">
    <w:name w:val="DB7E5234B2F44EDE9AEFA2FB9E4CD6C6"/>
  </w:style>
  <w:style w:type="paragraph" w:customStyle="1" w:styleId="20A05FC5757A403DBC24EFC1593F7C6A">
    <w:name w:val="20A05FC5757A403DBC24EFC1593F7C6A"/>
  </w:style>
  <w:style w:type="paragraph" w:customStyle="1" w:styleId="0B5DA733ED7040C084A95F72D20BB8C3">
    <w:name w:val="0B5DA733ED7040C084A95F72D20BB8C3"/>
  </w:style>
  <w:style w:type="paragraph" w:customStyle="1" w:styleId="9DA5E6346DA6494B8F8E271DC9DD1F50">
    <w:name w:val="9DA5E6346DA6494B8F8E271DC9DD1F50"/>
  </w:style>
  <w:style w:type="paragraph" w:customStyle="1" w:styleId="EA2CD910156A4BB389D7B57D39BF3A56">
    <w:name w:val="EA2CD910156A4BB389D7B57D39BF3A56"/>
  </w:style>
  <w:style w:type="paragraph" w:customStyle="1" w:styleId="BF7A6DE70FD4434290FEE8C77BC4C3DA">
    <w:name w:val="BF7A6DE70FD4434290FEE8C77BC4C3DA"/>
  </w:style>
  <w:style w:type="paragraph" w:customStyle="1" w:styleId="CCEECDEF2E584A2F9FB4B642551DBE62">
    <w:name w:val="CCEECDEF2E584A2F9FB4B642551DBE62"/>
  </w:style>
  <w:style w:type="paragraph" w:customStyle="1" w:styleId="4BF6C164A223462E99514D0C514B2069">
    <w:name w:val="4BF6C164A223462E99514D0C514B2069"/>
  </w:style>
  <w:style w:type="paragraph" w:customStyle="1" w:styleId="B67DCFAE0CA6493C9DB9848323241865">
    <w:name w:val="B67DCFAE0CA6493C9DB9848323241865"/>
  </w:style>
  <w:style w:type="paragraph" w:customStyle="1" w:styleId="A5C6B3B47A404D84A4A8F48AEDDE7438">
    <w:name w:val="A5C6B3B47A404D84A4A8F48AEDDE7438"/>
  </w:style>
  <w:style w:type="paragraph" w:customStyle="1" w:styleId="7B0EC0222084450B9B97D3985E9AE22F">
    <w:name w:val="7B0EC0222084450B9B97D3985E9AE22F"/>
  </w:style>
  <w:style w:type="paragraph" w:customStyle="1" w:styleId="E28D74A492724FCB9086CBD12D4C3244">
    <w:name w:val="E28D74A492724FCB9086CBD12D4C3244"/>
  </w:style>
  <w:style w:type="paragraph" w:customStyle="1" w:styleId="5950ECC5524D4ACE81A55C71B3A82FEB">
    <w:name w:val="5950ECC5524D4ACE81A55C71B3A82FEB"/>
  </w:style>
  <w:style w:type="paragraph" w:customStyle="1" w:styleId="9548AF4218E140A6BC51497DF5DDB05A">
    <w:name w:val="9548AF4218E140A6BC51497DF5DDB05A"/>
  </w:style>
  <w:style w:type="paragraph" w:customStyle="1" w:styleId="B31E2A3ED02047B8BF6FB0CB8B1FEC77">
    <w:name w:val="B31E2A3ED02047B8BF6FB0CB8B1FEC77"/>
  </w:style>
  <w:style w:type="paragraph" w:customStyle="1" w:styleId="F12BF5F2EE9946358F449477371288A1">
    <w:name w:val="F12BF5F2EE9946358F449477371288A1"/>
  </w:style>
  <w:style w:type="paragraph" w:customStyle="1" w:styleId="4E24F2F698AF47FCBB3C621486D5232F">
    <w:name w:val="4E24F2F698AF47FCBB3C621486D5232F"/>
  </w:style>
  <w:style w:type="paragraph" w:customStyle="1" w:styleId="B2F2C2DFE444456F8A6D7FE3E985AE2D">
    <w:name w:val="B2F2C2DFE444456F8A6D7FE3E985AE2D"/>
  </w:style>
  <w:style w:type="paragraph" w:customStyle="1" w:styleId="202CA23C180A474ABA8F90EE7BDFE4DE">
    <w:name w:val="202CA23C180A474ABA8F90EE7BDFE4DE"/>
  </w:style>
  <w:style w:type="paragraph" w:customStyle="1" w:styleId="8792CC370E3742C29E4639CB88A00FD2">
    <w:name w:val="8792CC370E3742C29E4639CB88A00FD2"/>
  </w:style>
  <w:style w:type="paragraph" w:customStyle="1" w:styleId="A7566CC1413E4CB896F4D57B47C6E031">
    <w:name w:val="A7566CC1413E4CB896F4D57B47C6E031"/>
  </w:style>
  <w:style w:type="paragraph" w:customStyle="1" w:styleId="9BD847456D04414DBE47C51CE0EBCEFB">
    <w:name w:val="9BD847456D04414DBE47C51CE0EBCEFB"/>
  </w:style>
  <w:style w:type="paragraph" w:customStyle="1" w:styleId="F0483FE9A7B34046AE2C77C710AF34AC">
    <w:name w:val="F0483FE9A7B34046AE2C77C710AF34AC"/>
  </w:style>
  <w:style w:type="paragraph" w:customStyle="1" w:styleId="964684CBD6554F968B666C096A814679">
    <w:name w:val="964684CBD6554F968B666C096A814679"/>
  </w:style>
  <w:style w:type="paragraph" w:customStyle="1" w:styleId="9738E87198F846F0BED8252C5BC9B247">
    <w:name w:val="9738E87198F846F0BED8252C5BC9B247"/>
  </w:style>
  <w:style w:type="paragraph" w:customStyle="1" w:styleId="7445CD7264D64419AEA1B8238808900F">
    <w:name w:val="7445CD7264D64419AEA1B8238808900F"/>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val="en-US" w:eastAsia="en-US"/>
    </w:rPr>
  </w:style>
  <w:style w:type="paragraph" w:customStyle="1" w:styleId="85924D85F89E41D1BDAF70C850481E2E">
    <w:name w:val="85924D85F89E41D1BDAF70C850481E2E"/>
  </w:style>
  <w:style w:type="paragraph" w:customStyle="1" w:styleId="439B6E8AC82C48B9B1140A5139561DCE">
    <w:name w:val="439B6E8AC82C48B9B1140A5139561DCE"/>
  </w:style>
  <w:style w:type="paragraph" w:customStyle="1" w:styleId="8492F8628EF5453383BF105F33C38D8E">
    <w:name w:val="8492F8628EF5453383BF105F33C38D8E"/>
  </w:style>
  <w:style w:type="paragraph" w:customStyle="1" w:styleId="21F911BC6CA84668AFCF9D22E4E1017E">
    <w:name w:val="21F911BC6CA84668AFCF9D22E4E1017E"/>
  </w:style>
  <w:style w:type="paragraph" w:customStyle="1" w:styleId="5B5233B5592B4682BAE7D6FCDB275B12">
    <w:name w:val="5B5233B5592B4682BAE7D6FCDB275B12"/>
  </w:style>
  <w:style w:type="paragraph" w:customStyle="1" w:styleId="E6DBD1D8A09F4732AEAE3106154669FF">
    <w:name w:val="E6DBD1D8A09F4732AEAE3106154669FF"/>
  </w:style>
  <w:style w:type="paragraph" w:customStyle="1" w:styleId="3C29A5A86785488DAE760578C75C1D1F">
    <w:name w:val="3C29A5A86785488DAE760578C75C1D1F"/>
  </w:style>
  <w:style w:type="paragraph" w:customStyle="1" w:styleId="DEAF33E8520F4A14B8889A975B82725F">
    <w:name w:val="DEAF33E8520F4A14B8889A975B82725F"/>
  </w:style>
  <w:style w:type="paragraph" w:customStyle="1" w:styleId="DAD24619EA484F80899CE6D2DCD3FD00">
    <w:name w:val="DAD24619EA484F80899CE6D2DCD3FD00"/>
  </w:style>
  <w:style w:type="paragraph" w:customStyle="1" w:styleId="E03B3E54F4244D88B2CDFE37223254AE">
    <w:name w:val="E03B3E54F4244D88B2CDFE37223254AE"/>
  </w:style>
  <w:style w:type="paragraph" w:customStyle="1" w:styleId="F513B71FEEF04439A84EF8F1A4ADB663">
    <w:name w:val="F513B71FEEF04439A84EF8F1A4ADB663"/>
  </w:style>
  <w:style w:type="paragraph" w:customStyle="1" w:styleId="1B4C2E35829047DCBB58BA1E9BBF5EE3">
    <w:name w:val="1B4C2E35829047DCBB58BA1E9BBF5EE3"/>
  </w:style>
  <w:style w:type="paragraph" w:customStyle="1" w:styleId="4D63B2F0A81E4AC9833C199F564279FA">
    <w:name w:val="4D63B2F0A81E4AC9833C199F564279FA"/>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val="en-US" w:eastAsia="en-US"/>
    </w:rPr>
  </w:style>
  <w:style w:type="paragraph" w:customStyle="1" w:styleId="32DA6751F20F47C8A6C7B194FF45B599">
    <w:name w:val="32DA6751F20F47C8A6C7B194FF45B599"/>
  </w:style>
  <w:style w:type="paragraph" w:customStyle="1" w:styleId="B7FD556F810642F4893963BA47AF6F74">
    <w:name w:val="B7FD556F810642F4893963BA47AF6F74"/>
  </w:style>
  <w:style w:type="paragraph" w:customStyle="1" w:styleId="C9AD921BD9BA4793A46CA3170A373CFE">
    <w:name w:val="C9AD921BD9BA4793A46CA3170A373CFE"/>
  </w:style>
  <w:style w:type="paragraph" w:customStyle="1" w:styleId="7B0FFF733D524E969F50F602C98D18A1">
    <w:name w:val="7B0FFF733D524E969F50F602C98D18A1"/>
  </w:style>
  <w:style w:type="paragraph" w:customStyle="1" w:styleId="FDED4ACA7EF048E4A7ED81514782A5D0">
    <w:name w:val="FDED4ACA7EF048E4A7ED81514782A5D0"/>
  </w:style>
  <w:style w:type="paragraph" w:customStyle="1" w:styleId="D3597000E09B4D0CB291FB99814748B8">
    <w:name w:val="D3597000E09B4D0CB291FB99814748B8"/>
  </w:style>
  <w:style w:type="paragraph" w:customStyle="1" w:styleId="5BDB7E709EFB47E3B760DCFCDAD44B78">
    <w:name w:val="5BDB7E709EFB47E3B760DCFCDAD44B78"/>
  </w:style>
  <w:style w:type="paragraph" w:customStyle="1" w:styleId="1CB6B788EDD64D3DAE89AFDC45AB1619">
    <w:name w:val="1CB6B788EDD64D3DAE89AFDC45AB1619"/>
  </w:style>
  <w:style w:type="paragraph" w:customStyle="1" w:styleId="B7C05EE72982438C99013EECECEDBBB7">
    <w:name w:val="B7C05EE72982438C99013EECECEDBBB7"/>
    <w:rsid w:val="00376705"/>
  </w:style>
  <w:style w:type="paragraph" w:customStyle="1" w:styleId="8FC5BCFB976842EA88ACE2874D2DAE60">
    <w:name w:val="8FC5BCFB976842EA88ACE2874D2DAE60"/>
    <w:rsid w:val="002466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8FB148-FF0C-45FF-82C1-A528F9720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1</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IBM Data Science Professional Certificate - Data Science Capstone</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Data Science Professional Certificate - Data Science Capstone</dc:title>
  <dc:subject/>
  <dc:creator/>
  <cp:keywords/>
  <dc:description/>
  <cp:lastModifiedBy/>
  <cp:revision>1</cp:revision>
  <dcterms:created xsi:type="dcterms:W3CDTF">2020-03-23T20:10:00Z</dcterms:created>
  <dcterms:modified xsi:type="dcterms:W3CDTF">2020-03-23T21:38:00Z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